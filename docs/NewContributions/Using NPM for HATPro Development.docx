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14BA" w14:textId="042214CB" w:rsidR="00755C90" w:rsidRDefault="00755C90">
      <w:pPr>
        <w:shd w:val="pct10" w:color="auto" w:fill="auto"/>
        <w:tabs>
          <w:tab w:val="left" w:pos="1080"/>
        </w:tabs>
        <w:rPr>
          <w:sz w:val="36"/>
        </w:rPr>
      </w:pPr>
      <w:r>
        <w:rPr>
          <w:sz w:val="36"/>
        </w:rPr>
        <w:t xml:space="preserve">Title: </w:t>
      </w:r>
      <w:r>
        <w:rPr>
          <w:sz w:val="36"/>
        </w:rPr>
        <w:tab/>
      </w:r>
      <w:r w:rsidR="00DB68D3">
        <w:rPr>
          <w:color w:val="993366"/>
          <w:sz w:val="36"/>
        </w:rPr>
        <w:fldChar w:fldCharType="begin"/>
      </w:r>
      <w:r w:rsidR="00DB68D3">
        <w:rPr>
          <w:color w:val="993366"/>
          <w:sz w:val="36"/>
        </w:rPr>
        <w:instrText xml:space="preserve"> TITLE  "Using NPM for HATPro Development"  \* MERGEFORMAT </w:instrText>
      </w:r>
      <w:r w:rsidR="00DB68D3">
        <w:rPr>
          <w:color w:val="993366"/>
          <w:sz w:val="36"/>
        </w:rPr>
        <w:fldChar w:fldCharType="separate"/>
      </w:r>
      <w:r w:rsidR="00DB68D3">
        <w:rPr>
          <w:color w:val="993366"/>
          <w:sz w:val="36"/>
        </w:rPr>
        <w:t>Using NPM for HATPro Development</w:t>
      </w:r>
      <w:r w:rsidR="00DB68D3">
        <w:rPr>
          <w:color w:val="993366"/>
          <w:sz w:val="36"/>
        </w:rPr>
        <w:fldChar w:fldCharType="end"/>
      </w:r>
    </w:p>
    <w:p w14:paraId="072AEEA7" w14:textId="77777777" w:rsidR="00755C90" w:rsidRDefault="00755C90"/>
    <w:tbl>
      <w:tblPr>
        <w:tblW w:w="88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236"/>
      </w:tblGrid>
      <w:tr w:rsidR="00755C90" w14:paraId="4FCF7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1512304C" w14:textId="77777777" w:rsidR="00755C90" w:rsidRDefault="00755C90">
            <w:r>
              <w:t xml:space="preserve">Document ID:   </w:t>
            </w:r>
          </w:p>
        </w:tc>
        <w:tc>
          <w:tcPr>
            <w:tcW w:w="7236" w:type="dxa"/>
          </w:tcPr>
          <w:p w14:paraId="75D38CDA" w14:textId="327DC349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"DocID"  \* MERGEFORMAT </w:instrText>
            </w:r>
            <w:r>
              <w:rPr>
                <w:b/>
              </w:rPr>
              <w:fldChar w:fldCharType="separate"/>
            </w:r>
            <w:r w:rsidR="00DB68D3">
              <w:rPr>
                <w:b/>
              </w:rPr>
              <w:t>DocID001</w:t>
            </w:r>
            <w:r>
              <w:rPr>
                <w:b/>
              </w:rPr>
              <w:fldChar w:fldCharType="end"/>
            </w:r>
          </w:p>
        </w:tc>
      </w:tr>
      <w:tr w:rsidR="00755C90" w14:paraId="57C6A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663CB4CD" w14:textId="77777777" w:rsidR="00755C90" w:rsidRDefault="00755C90">
            <w:r>
              <w:t xml:space="preserve">Version: </w:t>
            </w:r>
            <w:r>
              <w:rPr>
                <w:rStyle w:val="CommentReference"/>
                <w:vanish/>
              </w:rPr>
              <w:t xml:space="preserve"> </w:t>
            </w:r>
            <w:r>
              <w:t xml:space="preserve"> </w:t>
            </w:r>
          </w:p>
        </w:tc>
        <w:tc>
          <w:tcPr>
            <w:tcW w:w="7236" w:type="dxa"/>
          </w:tcPr>
          <w:p w14:paraId="41F10E84" w14:textId="76982AC5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"RevisionNumber"  \* MERGEFORMAT </w:instrText>
            </w:r>
            <w:r>
              <w:rPr>
                <w:b/>
              </w:rPr>
              <w:fldChar w:fldCharType="separate"/>
            </w:r>
            <w:r w:rsidR="00DB68D3">
              <w:rPr>
                <w:b/>
              </w:rPr>
              <w:t>1.0</w:t>
            </w:r>
            <w:r>
              <w:rPr>
                <w:b/>
              </w:rPr>
              <w:fldChar w:fldCharType="end"/>
            </w:r>
          </w:p>
        </w:tc>
      </w:tr>
      <w:tr w:rsidR="00755C90" w14:paraId="381752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7A669C5E" w14:textId="77777777" w:rsidR="00755C90" w:rsidRDefault="00755C90">
            <w:pPr>
              <w:rPr>
                <w:b/>
              </w:rPr>
            </w:pPr>
            <w:r>
              <w:t xml:space="preserve">Last Saved: </w:t>
            </w:r>
            <w:r>
              <w:rPr>
                <w:b/>
              </w:rPr>
              <w:t xml:space="preserve"> </w:t>
            </w:r>
          </w:p>
        </w:tc>
        <w:tc>
          <w:tcPr>
            <w:tcW w:w="7236" w:type="dxa"/>
          </w:tcPr>
          <w:p w14:paraId="4D89BCA8" w14:textId="30446109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SAVEDATE \@ "yyyy-MM-dd H:mm:ss" \* MERGEFORMAT </w:instrText>
            </w:r>
            <w:r>
              <w:rPr>
                <w:b/>
              </w:rPr>
              <w:fldChar w:fldCharType="separate"/>
            </w:r>
            <w:r w:rsidR="00DB68D3">
              <w:rPr>
                <w:b/>
                <w:noProof/>
              </w:rPr>
              <w:t>0000-00-00 0:00:00</w:t>
            </w:r>
            <w:r>
              <w:rPr>
                <w:b/>
              </w:rPr>
              <w:fldChar w:fldCharType="end"/>
            </w:r>
          </w:p>
        </w:tc>
      </w:tr>
      <w:tr w:rsidR="00755C90" w14:paraId="4ECA9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71BC07B7" w14:textId="77777777" w:rsidR="00755C90" w:rsidRDefault="00755C90">
            <w:r>
              <w:t xml:space="preserve">Document Status:  </w:t>
            </w:r>
          </w:p>
        </w:tc>
        <w:tc>
          <w:tcPr>
            <w:tcW w:w="7236" w:type="dxa"/>
          </w:tcPr>
          <w:p w14:paraId="5580F1D6" w14:textId="46F40391" w:rsidR="00755C90" w:rsidRDefault="00755C90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"Status"  \* MERGEFORMAT </w:instrText>
            </w:r>
            <w:r>
              <w:rPr>
                <w:b/>
              </w:rPr>
              <w:fldChar w:fldCharType="separate"/>
            </w:r>
            <w:r w:rsidR="00DB68D3">
              <w:rPr>
                <w:b/>
              </w:rPr>
              <w:t>Draft</w:t>
            </w:r>
            <w:r>
              <w:rPr>
                <w:b/>
              </w:rPr>
              <w:fldChar w:fldCharType="end"/>
            </w:r>
          </w:p>
        </w:tc>
      </w:tr>
      <w:tr w:rsidR="00755C90" w14:paraId="05F09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4C12D4AD" w14:textId="77777777" w:rsidR="00755C90" w:rsidRDefault="00755C90">
            <w:r>
              <w:t xml:space="preserve">Author:  </w:t>
            </w:r>
          </w:p>
        </w:tc>
        <w:tc>
          <w:tcPr>
            <w:tcW w:w="7236" w:type="dxa"/>
          </w:tcPr>
          <w:p w14:paraId="0975C419" w14:textId="77777777" w:rsidR="00755C90" w:rsidRDefault="00755C90">
            <w:r>
              <w:rPr>
                <w:b/>
              </w:rPr>
              <w:t>Neil Thomson</w:t>
            </w:r>
          </w:p>
        </w:tc>
      </w:tr>
      <w:tr w:rsidR="00755C90" w14:paraId="24C18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7B103AAE" w14:textId="77777777" w:rsidR="00755C90" w:rsidRDefault="00755C90">
            <w:r>
              <w:t>Product/Release</w:t>
            </w:r>
          </w:p>
        </w:tc>
        <w:tc>
          <w:tcPr>
            <w:tcW w:w="7236" w:type="dxa"/>
          </w:tcPr>
          <w:p w14:paraId="38A81F32" w14:textId="77777777" w:rsidR="00755C90" w:rsidRDefault="00755C90">
            <w:pPr>
              <w:rPr>
                <w:b/>
              </w:rPr>
            </w:pPr>
          </w:p>
        </w:tc>
      </w:tr>
    </w:tbl>
    <w:p w14:paraId="30BADA2D" w14:textId="77777777" w:rsidR="00755C90" w:rsidRDefault="00755C90"/>
    <w:tbl>
      <w:tblPr>
        <w:tblW w:w="88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7416"/>
      </w:tblGrid>
      <w:tr w:rsidR="00755C90" w14:paraId="52FC8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14:paraId="0B50C5D8" w14:textId="77777777" w:rsidR="00755C90" w:rsidRDefault="00755C90">
            <w:r>
              <w:t>Abstract:</w:t>
            </w:r>
          </w:p>
          <w:p w14:paraId="34C2AC9C" w14:textId="77777777" w:rsidR="00755C90" w:rsidRDefault="00755C90">
            <w:r>
              <w:t xml:space="preserve">(Comments)  </w:t>
            </w:r>
          </w:p>
        </w:tc>
        <w:tc>
          <w:tcPr>
            <w:tcW w:w="7416" w:type="dxa"/>
          </w:tcPr>
          <w:p w14:paraId="2B64BEE8" w14:textId="2F50B154" w:rsidR="00755C90" w:rsidRDefault="00755C90"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COMMENTS  \* MERGEFORMAT </w:instrText>
            </w:r>
            <w:r>
              <w:rPr>
                <w:sz w:val="24"/>
              </w:rPr>
              <w:fldChar w:fldCharType="separate"/>
            </w:r>
            <w:r w:rsidR="00DB68D3">
              <w:rPr>
                <w:sz w:val="24"/>
              </w:rPr>
              <w:t>&lt;Enter the abstract in Properties/Summary/Comments&gt;</w:t>
            </w:r>
            <w:r>
              <w:rPr>
                <w:sz w:val="24"/>
              </w:rPr>
              <w:fldChar w:fldCharType="end"/>
            </w:r>
          </w:p>
        </w:tc>
      </w:tr>
    </w:tbl>
    <w:p w14:paraId="3C31E47C" w14:textId="77777777" w:rsidR="00755C90" w:rsidRDefault="00755C90">
      <w:pPr>
        <w:pStyle w:val="Pre-heading"/>
        <w:numPr>
          <w:ilvl w:val="0"/>
          <w:numId w:val="0"/>
        </w:numPr>
      </w:pPr>
      <w:r>
        <w:t>Detailed History of Changes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3" w:firstRow="1" w:lastRow="0" w:firstColumn="0" w:lastColumn="0" w:noHBand="0" w:noVBand="0"/>
      </w:tblPr>
      <w:tblGrid>
        <w:gridCol w:w="648"/>
        <w:gridCol w:w="1350"/>
        <w:gridCol w:w="712"/>
        <w:gridCol w:w="7029"/>
      </w:tblGrid>
      <w:tr w:rsidR="00755C90" w14:paraId="10E13A9E" w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bottom w:val="single" w:sz="12" w:space="0" w:color="000000"/>
            </w:tcBorders>
          </w:tcPr>
          <w:p w14:paraId="61173ADE" w14:textId="77777777" w:rsidR="00755C90" w:rsidRDefault="00755C90">
            <w:pPr>
              <w:pStyle w:val="TableHeader"/>
            </w:pPr>
            <w:r>
              <w:t>Ver.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533A3DF9" w14:textId="77777777" w:rsidR="00755C90" w:rsidRDefault="00755C90">
            <w:pPr>
              <w:pStyle w:val="TableHeader"/>
            </w:pPr>
            <w:r>
              <w:t>Date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</w:tcPr>
          <w:p w14:paraId="7C6865CD" w14:textId="77777777" w:rsidR="00755C90" w:rsidRDefault="00755C90">
            <w:pPr>
              <w:pStyle w:val="TableHeader"/>
            </w:pPr>
            <w:r>
              <w:t>Who</w:t>
            </w:r>
          </w:p>
        </w:tc>
        <w:tc>
          <w:tcPr>
            <w:tcW w:w="7029" w:type="dxa"/>
            <w:tcBorders>
              <w:bottom w:val="single" w:sz="12" w:space="0" w:color="000000"/>
            </w:tcBorders>
          </w:tcPr>
          <w:p w14:paraId="4C165C56" w14:textId="77777777" w:rsidR="00755C90" w:rsidRDefault="00755C90">
            <w:pPr>
              <w:pStyle w:val="TableHeader"/>
            </w:pPr>
            <w:r>
              <w:t>Detailed description of Changes</w:t>
            </w:r>
          </w:p>
        </w:tc>
      </w:tr>
      <w:tr w:rsidR="00755C90" w14:paraId="46B991A1" w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B927E0A" w14:textId="77777777" w:rsidR="00755C90" w:rsidRDefault="00755C90">
            <w:pPr>
              <w:pStyle w:val="TableItem"/>
            </w:pPr>
            <w:r>
              <w:t>1.0</w:t>
            </w:r>
          </w:p>
        </w:tc>
        <w:tc>
          <w:tcPr>
            <w:tcW w:w="1350" w:type="dxa"/>
          </w:tcPr>
          <w:p w14:paraId="2DFA19C7" w14:textId="77777777" w:rsidR="00755C90" w:rsidRDefault="00DC7280">
            <w:pPr>
              <w:pStyle w:val="TableItem"/>
            </w:pPr>
            <w:smartTag w:uri="urn:schemas-microsoft-com:office:smarttags" w:element="date">
              <w:smartTagPr>
                <w:attr w:name="Month" w:val="12"/>
                <w:attr w:name="Day" w:val="8"/>
                <w:attr w:name="Year" w:val="2004"/>
              </w:smartTagPr>
              <w:r>
                <w:t>08Dec2004</w:t>
              </w:r>
            </w:smartTag>
          </w:p>
        </w:tc>
        <w:tc>
          <w:tcPr>
            <w:tcW w:w="712" w:type="dxa"/>
          </w:tcPr>
          <w:p w14:paraId="6EBBC075" w14:textId="77777777" w:rsidR="00755C90" w:rsidRDefault="00755C90">
            <w:pPr>
              <w:pStyle w:val="TableItem"/>
            </w:pPr>
            <w:r>
              <w:t>NJT</w:t>
            </w:r>
          </w:p>
        </w:tc>
        <w:tc>
          <w:tcPr>
            <w:tcW w:w="7029" w:type="dxa"/>
          </w:tcPr>
          <w:p w14:paraId="33D32830" w14:textId="77777777" w:rsidR="00755C90" w:rsidRDefault="00755C90">
            <w:pPr>
              <w:pStyle w:val="TableItem"/>
            </w:pPr>
            <w:r>
              <w:t>Created</w:t>
            </w:r>
          </w:p>
        </w:tc>
      </w:tr>
    </w:tbl>
    <w:p w14:paraId="58149F4F" w14:textId="77777777" w:rsidR="00755C90" w:rsidRDefault="00755C90">
      <w:pPr>
        <w:tabs>
          <w:tab w:val="left" w:pos="1134"/>
          <w:tab w:val="left" w:pos="2552"/>
          <w:tab w:val="left" w:pos="4820"/>
        </w:tabs>
      </w:pPr>
    </w:p>
    <w:p w14:paraId="2A308107" w14:textId="77777777" w:rsidR="00755C90" w:rsidRDefault="00755C90">
      <w:pPr>
        <w:sectPr w:rsidR="00755C90" w:rsidSect="00962AAE">
          <w:footerReference w:type="first" r:id="rId7"/>
          <w:type w:val="continuous"/>
          <w:pgSz w:w="12240" w:h="15840"/>
          <w:pgMar w:top="720" w:right="1800" w:bottom="1440" w:left="1800" w:header="720" w:footer="431" w:gutter="0"/>
          <w:cols w:space="720"/>
          <w:titlePg/>
        </w:sectPr>
      </w:pPr>
    </w:p>
    <w:p w14:paraId="21D2AF87" w14:textId="77777777" w:rsidR="00755C90" w:rsidRDefault="00755C90">
      <w:pPr>
        <w:pStyle w:val="Pre-heading"/>
        <w:numPr>
          <w:ilvl w:val="0"/>
          <w:numId w:val="0"/>
        </w:numPr>
      </w:pPr>
      <w:bookmarkStart w:id="0" w:name="_Toc303052105"/>
      <w:r>
        <w:lastRenderedPageBreak/>
        <w:t>Table of Contents</w:t>
      </w:r>
      <w:bookmarkEnd w:id="0"/>
    </w:p>
    <w:p w14:paraId="53B94504" w14:textId="769A71C1" w:rsidR="00DB68D3" w:rsidRDefault="00755C90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fldChar w:fldCharType="begin"/>
      </w:r>
      <w:r>
        <w:instrText xml:space="preserve"> TOC \o "1-3" \t "Appendix,1" </w:instrText>
      </w:r>
      <w:r>
        <w:fldChar w:fldCharType="separate"/>
      </w:r>
      <w:r w:rsidR="00DB68D3">
        <w:rPr>
          <w:noProof/>
        </w:rPr>
        <w:t>1.</w:t>
      </w:r>
      <w:r w:rsidR="00DB68D3"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 w:rsidR="00DB68D3">
        <w:rPr>
          <w:noProof/>
        </w:rPr>
        <w:t>Introduction</w:t>
      </w:r>
      <w:r w:rsidR="00DB68D3">
        <w:rPr>
          <w:noProof/>
        </w:rPr>
        <w:tab/>
      </w:r>
      <w:r w:rsidR="00DB68D3">
        <w:rPr>
          <w:noProof/>
        </w:rPr>
        <w:fldChar w:fldCharType="begin"/>
      </w:r>
      <w:r w:rsidR="00DB68D3">
        <w:rPr>
          <w:noProof/>
        </w:rPr>
        <w:instrText xml:space="preserve"> PAGEREF _Toc212647616 \h </w:instrText>
      </w:r>
      <w:r w:rsidR="00DB68D3">
        <w:rPr>
          <w:noProof/>
        </w:rPr>
      </w:r>
      <w:r w:rsidR="00DB68D3">
        <w:rPr>
          <w:noProof/>
        </w:rPr>
        <w:fldChar w:fldCharType="separate"/>
      </w:r>
      <w:r w:rsidR="00DB68D3">
        <w:rPr>
          <w:noProof/>
        </w:rPr>
        <w:t>1</w:t>
      </w:r>
      <w:r w:rsidR="00DB68D3">
        <w:rPr>
          <w:noProof/>
        </w:rPr>
        <w:fldChar w:fldCharType="end"/>
      </w:r>
    </w:p>
    <w:p w14:paraId="05999FB8" w14:textId="262828E2" w:rsidR="00DB68D3" w:rsidRDefault="00DB68D3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>First principles (what’s what)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911395" w14:textId="582FEE19" w:rsidR="00DB68D3" w:rsidRDefault="00DB68D3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 xml:space="preserve">Dependencies: </w:t>
      </w:r>
      <w:r w:rsidRPr="009B5ECB">
        <w:rPr>
          <w:rFonts w:ascii="Courier New" w:hAnsi="Courier New" w:cs="Courier New"/>
          <w:noProof/>
        </w:rPr>
        <w:t>dependencies</w:t>
      </w:r>
      <w:r>
        <w:rPr>
          <w:noProof/>
        </w:rPr>
        <w:t xml:space="preserve"> vs </w:t>
      </w:r>
      <w:r w:rsidRPr="009B5ECB">
        <w:rPr>
          <w:rFonts w:ascii="Courier New" w:hAnsi="Courier New" w:cs="Courier New"/>
          <w:noProof/>
        </w:rPr>
        <w:t>devDependencies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A92EBE" w14:textId="1D4C954D" w:rsidR="00DB68D3" w:rsidRDefault="00DB68D3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>What the common npm commands 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73135B" w14:textId="424471A4" w:rsidR="00DB68D3" w:rsidRDefault="00DB68D3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 xml:space="preserve">When do you run </w:t>
      </w:r>
      <w:r w:rsidRPr="009B5ECB">
        <w:rPr>
          <w:rFonts w:ascii="Courier New" w:hAnsi="Courier New" w:cs="Courier New"/>
          <w:noProof/>
        </w:rPr>
        <w:t>npm i -D chokidar-cli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A45DA" w14:textId="61164EAF" w:rsidR="00DB68D3" w:rsidRDefault="00DB68D3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>Concrete, step-by-step on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169416" w14:textId="2B398229" w:rsidR="00DB68D3" w:rsidRDefault="00DB68D3" w:rsidP="00DB68D3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One-time project setup (or on a new machine / fresh clone)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3BEC4D" w14:textId="2520DEC4" w:rsidR="00DB68D3" w:rsidRDefault="00DB68D3" w:rsidP="00DB68D3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Daily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53DC9" w14:textId="467EE97C" w:rsidR="00DB68D3" w:rsidRDefault="00DB68D3" w:rsidP="00DB68D3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After a reboot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800C95" w14:textId="01DFC56B" w:rsidR="00DB68D3" w:rsidRDefault="00DB68D3" w:rsidP="00DB68D3">
      <w:pPr>
        <w:pStyle w:val="TOC2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CA"/>
          <w14:ligatures w14:val="standardContextual"/>
        </w:rPr>
        <w:tab/>
      </w:r>
      <w:r>
        <w:rPr>
          <w:noProof/>
        </w:rPr>
        <w:t>After pulling changes that modify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6F6B52" w14:textId="5FCBEA0F" w:rsidR="00DB68D3" w:rsidRDefault="00DB68D3" w:rsidP="00DB68D3">
      <w:pPr>
        <w:pStyle w:val="TOC1"/>
        <w:numPr>
          <w:ilvl w:val="0"/>
          <w:numId w:val="0"/>
        </w:numPr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4"/>
          <w:lang w:eastAsia="en-CA"/>
          <w14:ligatures w14:val="standardContextual"/>
        </w:rPr>
        <w:tab/>
      </w:r>
      <w:r>
        <w:rPr>
          <w:noProof/>
        </w:rPr>
        <w:t>Quick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_Toc212647626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B78C87" w14:textId="4F7515A9" w:rsidR="00755C90" w:rsidRDefault="00755C90">
      <w:pPr>
        <w:pStyle w:val="TOC1"/>
        <w:numPr>
          <w:ilvl w:val="0"/>
          <w:numId w:val="0"/>
        </w:numPr>
        <w:sectPr w:rsidR="00755C90" w:rsidSect="00962AAE">
          <w:headerReference w:type="default" r:id="rId8"/>
          <w:footerReference w:type="default" r:id="rId9"/>
          <w:type w:val="oddPage"/>
          <w:pgSz w:w="12240" w:h="15840" w:code="1"/>
          <w:pgMar w:top="720" w:right="1800" w:bottom="1440" w:left="1800" w:header="720" w:footer="432" w:gutter="0"/>
          <w:pgNumType w:fmt="lowerRoman" w:start="1"/>
          <w:cols w:space="720"/>
        </w:sectPr>
      </w:pPr>
      <w:r>
        <w:fldChar w:fldCharType="end"/>
      </w:r>
    </w:p>
    <w:p w14:paraId="6996D3F5" w14:textId="77777777" w:rsidR="00755C90" w:rsidRDefault="00755C90">
      <w:pPr>
        <w:pStyle w:val="Heading1"/>
      </w:pPr>
      <w:bookmarkStart w:id="1" w:name="_Toc374863882"/>
      <w:bookmarkStart w:id="2" w:name="_Toc212647616"/>
      <w:r>
        <w:lastRenderedPageBreak/>
        <w:t>Introduction</w:t>
      </w:r>
      <w:bookmarkEnd w:id="1"/>
      <w:bookmarkEnd w:id="2"/>
    </w:p>
    <w:p w14:paraId="2D87DD7C" w14:textId="359BC0E7" w:rsidR="00DB68D3" w:rsidRDefault="00DB68D3" w:rsidP="00DB68D3">
      <w:r>
        <w:t>For those new to using NPM and specifically for the HATPro project using GitHub as the repository, the following provides guidance on how to set up on a new machine.</w:t>
      </w:r>
    </w:p>
    <w:p w14:paraId="33033563" w14:textId="1C26A462" w:rsidR="00DB68D3" w:rsidRDefault="00DB68D3" w:rsidP="00DB68D3">
      <w:r>
        <w:t>This was writen for Windows 11 development, but should apply to Apple/Mac and Linux/UNIX environments. That is one of the key reasons to use NPM to be the CLI for running the various HATPro tools to do a lint check on .PUML files, generate JSON Schema and Enum files.</w:t>
      </w:r>
    </w:p>
    <w:p w14:paraId="5048BB2F" w14:textId="77777777" w:rsidR="00DB68D3" w:rsidRDefault="00DB68D3" w:rsidP="00DB68D3">
      <w:pPr>
        <w:pStyle w:val="Heading1"/>
      </w:pPr>
      <w:bookmarkStart w:id="3" w:name="_Toc212647617"/>
      <w:r>
        <w:t>First principles (what’s what)</w:t>
      </w:r>
      <w:bookmarkEnd w:id="3"/>
    </w:p>
    <w:p w14:paraId="1141CB73" w14:textId="77777777" w:rsidR="00DB68D3" w:rsidRDefault="00DB68D3" w:rsidP="00DB68D3">
      <w:pPr>
        <w:pStyle w:val="NormalWeb"/>
        <w:numPr>
          <w:ilvl w:val="0"/>
          <w:numId w:val="41"/>
        </w:numPr>
      </w:pPr>
      <w:r>
        <w:rPr>
          <w:rStyle w:val="Strong"/>
        </w:rPr>
        <w:t>Node.js</w:t>
      </w:r>
      <w:r>
        <w:t xml:space="preserve"> = the JavaScript runtime you install on your computer.</w:t>
      </w:r>
    </w:p>
    <w:p w14:paraId="2426B84C" w14:textId="77777777" w:rsidR="00DB68D3" w:rsidRDefault="00DB68D3" w:rsidP="00DB68D3">
      <w:pPr>
        <w:pStyle w:val="NormalWeb"/>
        <w:numPr>
          <w:ilvl w:val="0"/>
          <w:numId w:val="41"/>
        </w:numPr>
      </w:pPr>
      <w:r>
        <w:rPr>
          <w:rStyle w:val="Strong"/>
        </w:rPr>
        <w:t>npm</w:t>
      </w:r>
      <w:r>
        <w:t xml:space="preserve"> = “Node Package Manager.” It </w:t>
      </w:r>
      <w:r>
        <w:rPr>
          <w:rStyle w:val="Strong"/>
        </w:rPr>
        <w:t>comes with Node</w:t>
      </w:r>
      <w:r>
        <w:t xml:space="preserve">. You don’t install npm with </w:t>
      </w:r>
      <w:r>
        <w:rPr>
          <w:rStyle w:val="HTMLCode"/>
        </w:rPr>
        <w:t>npm install</w:t>
      </w:r>
      <w:r>
        <w:t xml:space="preserve">; you install </w:t>
      </w:r>
      <w:r>
        <w:rPr>
          <w:rStyle w:val="Strong"/>
        </w:rPr>
        <w:t>Node</w:t>
      </w:r>
      <w:r>
        <w:t>, and npm is included.</w:t>
      </w:r>
    </w:p>
    <w:p w14:paraId="7C78F3F4" w14:textId="77777777" w:rsidR="00DB68D3" w:rsidRDefault="00DB68D3" w:rsidP="00DB68D3">
      <w:pPr>
        <w:pStyle w:val="NormalWeb"/>
        <w:numPr>
          <w:ilvl w:val="0"/>
          <w:numId w:val="41"/>
        </w:numPr>
      </w:pPr>
      <w:r>
        <w:t xml:space="preserve">Your project has a </w:t>
      </w:r>
      <w:r>
        <w:rPr>
          <w:rStyle w:val="HTMLCode"/>
          <w:b/>
          <w:bCs/>
        </w:rPr>
        <w:t>package.json</w:t>
      </w:r>
      <w:r>
        <w:t xml:space="preserve"> file (project manifest) listing scripts and dependencies.</w:t>
      </w:r>
    </w:p>
    <w:p w14:paraId="4733C842" w14:textId="77777777" w:rsidR="00DB68D3" w:rsidRDefault="00DB68D3" w:rsidP="00DB68D3">
      <w:pPr>
        <w:pStyle w:val="NormalWeb"/>
        <w:numPr>
          <w:ilvl w:val="0"/>
          <w:numId w:val="41"/>
        </w:numPr>
      </w:pPr>
      <w:r>
        <w:t xml:space="preserve">When you “install a package,” npm puts files in a local </w:t>
      </w:r>
      <w:r>
        <w:rPr>
          <w:rStyle w:val="HTMLCode"/>
          <w:b/>
          <w:bCs/>
        </w:rPr>
        <w:t>node_modules/</w:t>
      </w:r>
      <w:r>
        <w:t xml:space="preserve"> folder and (optionally) records them in </w:t>
      </w:r>
      <w:r>
        <w:rPr>
          <w:rStyle w:val="HTMLCode"/>
        </w:rPr>
        <w:t>package.json</w:t>
      </w:r>
      <w:r>
        <w:t xml:space="preserve"> and </w:t>
      </w:r>
      <w:r>
        <w:rPr>
          <w:rStyle w:val="HTMLCode"/>
        </w:rPr>
        <w:t>package-lock.json</w:t>
      </w:r>
      <w:r>
        <w:t>.</w:t>
      </w:r>
    </w:p>
    <w:p w14:paraId="2896661E" w14:textId="77777777" w:rsidR="00DB68D3" w:rsidRDefault="00DB68D3" w:rsidP="00DB68D3">
      <w:pPr>
        <w:pStyle w:val="Heading1"/>
      </w:pPr>
      <w:bookmarkStart w:id="4" w:name="_Toc212647618"/>
      <w:r>
        <w:t xml:space="preserve">Dependencies: </w:t>
      </w:r>
      <w:r>
        <w:rPr>
          <w:rStyle w:val="HTMLCode"/>
        </w:rPr>
        <w:t>dependencies</w:t>
      </w:r>
      <w:r>
        <w:t xml:space="preserve"> vs </w:t>
      </w:r>
      <w:r>
        <w:rPr>
          <w:rStyle w:val="HTMLCode"/>
        </w:rPr>
        <w:t>devDependencies</w:t>
      </w:r>
      <w:bookmarkEnd w:id="4"/>
    </w:p>
    <w:p w14:paraId="2CD85415" w14:textId="77777777" w:rsidR="00DB68D3" w:rsidRDefault="00DB68D3" w:rsidP="00DB68D3">
      <w:pPr>
        <w:pStyle w:val="NormalWeb"/>
        <w:numPr>
          <w:ilvl w:val="0"/>
          <w:numId w:val="42"/>
        </w:numPr>
      </w:pPr>
      <w:r>
        <w:rPr>
          <w:rStyle w:val="HTMLCode"/>
          <w:b/>
          <w:bCs/>
        </w:rPr>
        <w:t>dependencies</w:t>
      </w:r>
      <w:r>
        <w:t xml:space="preserve">: needed to </w:t>
      </w:r>
      <w:r>
        <w:rPr>
          <w:rStyle w:val="Strong"/>
        </w:rPr>
        <w:t>run</w:t>
      </w:r>
      <w:r>
        <w:t xml:space="preserve"> your program in production.</w:t>
      </w:r>
    </w:p>
    <w:p w14:paraId="021E728A" w14:textId="77777777" w:rsidR="00DB68D3" w:rsidRDefault="00DB68D3" w:rsidP="00DB68D3">
      <w:pPr>
        <w:pStyle w:val="NormalWeb"/>
        <w:numPr>
          <w:ilvl w:val="0"/>
          <w:numId w:val="42"/>
        </w:numPr>
      </w:pPr>
      <w:r>
        <w:rPr>
          <w:rStyle w:val="HTMLCode"/>
          <w:b/>
          <w:bCs/>
        </w:rPr>
        <w:t>devDependencies</w:t>
      </w:r>
      <w:r>
        <w:t xml:space="preserve">: tools for </w:t>
      </w:r>
      <w:r>
        <w:rPr>
          <w:rStyle w:val="Strong"/>
        </w:rPr>
        <w:t>development</w:t>
      </w:r>
      <w:r>
        <w:t xml:space="preserve"> only (linters, CLIs, watchers, test frameworks).</w:t>
      </w:r>
    </w:p>
    <w:p w14:paraId="651CC17E" w14:textId="77777777" w:rsidR="00DB68D3" w:rsidRDefault="00DB68D3" w:rsidP="00DB68D3">
      <w:pPr>
        <w:pStyle w:val="NormalWeb"/>
        <w:numPr>
          <w:ilvl w:val="0"/>
          <w:numId w:val="42"/>
        </w:numPr>
      </w:pPr>
      <w:r>
        <w:t xml:space="preserve">The flag </w:t>
      </w:r>
      <w:r>
        <w:rPr>
          <w:rStyle w:val="HTMLCode"/>
          <w:b/>
          <w:bCs/>
        </w:rPr>
        <w:t>-D</w:t>
      </w:r>
      <w:r>
        <w:t xml:space="preserve"> (or </w:t>
      </w:r>
      <w:r>
        <w:rPr>
          <w:rStyle w:val="HTMLCode"/>
        </w:rPr>
        <w:t>--save-dev</w:t>
      </w:r>
      <w:r>
        <w:t xml:space="preserve">) tells npm: “record this in </w:t>
      </w:r>
      <w:r>
        <w:rPr>
          <w:rStyle w:val="Strong"/>
        </w:rPr>
        <w:t>devDependencies</w:t>
      </w:r>
      <w:r>
        <w:t>.”</w:t>
      </w:r>
    </w:p>
    <w:p w14:paraId="1B37E2CF" w14:textId="77777777" w:rsidR="00DB68D3" w:rsidRDefault="00DB68D3" w:rsidP="00DB68D3">
      <w:pPr>
        <w:pStyle w:val="NormalWeb"/>
      </w:pPr>
      <w:r>
        <w:t>So:</w:t>
      </w:r>
    </w:p>
    <w:p w14:paraId="4A04D61F" w14:textId="77777777" w:rsidR="00DB68D3" w:rsidRDefault="00DB68D3" w:rsidP="00DB68D3">
      <w:pPr>
        <w:pStyle w:val="HTMLPreformatted"/>
        <w:rPr>
          <w:rStyle w:val="HTMLCode"/>
        </w:rPr>
      </w:pPr>
      <w:r>
        <w:rPr>
          <w:rStyle w:val="HTMLCode"/>
        </w:rPr>
        <w:t xml:space="preserve">npm </w:t>
      </w:r>
      <w:r>
        <w:rPr>
          <w:rStyle w:val="hljs-selector-tag"/>
        </w:rPr>
        <w:t>i</w:t>
      </w:r>
      <w:r>
        <w:rPr>
          <w:rStyle w:val="HTMLCode"/>
        </w:rPr>
        <w:t xml:space="preserve"> -D chokidar-cli</w:t>
      </w:r>
    </w:p>
    <w:p w14:paraId="36974292" w14:textId="77777777" w:rsidR="00DB68D3" w:rsidRDefault="00DB68D3" w:rsidP="00DB68D3">
      <w:pPr>
        <w:pStyle w:val="NormalWeb"/>
      </w:pPr>
      <w:r>
        <w:t>means:</w:t>
      </w:r>
      <w:r>
        <w:br/>
        <w:t xml:space="preserve">“Install the </w:t>
      </w:r>
      <w:r>
        <w:rPr>
          <w:rStyle w:val="Strong"/>
        </w:rPr>
        <w:t>chokidar-cli</w:t>
      </w:r>
      <w:r>
        <w:t xml:space="preserve"> tool for development and </w:t>
      </w:r>
      <w:r>
        <w:rPr>
          <w:rStyle w:val="Strong"/>
        </w:rPr>
        <w:t xml:space="preserve">add it to </w:t>
      </w:r>
      <w:r>
        <w:rPr>
          <w:rStyle w:val="HTMLCode"/>
          <w:b/>
          <w:bCs/>
        </w:rPr>
        <w:t>devDependencies</w:t>
      </w:r>
      <w:r>
        <w:t xml:space="preserve"> in </w:t>
      </w:r>
      <w:r>
        <w:rPr>
          <w:rStyle w:val="HTMLCode"/>
        </w:rPr>
        <w:t>package.json</w:t>
      </w:r>
      <w:r>
        <w:t>.”</w:t>
      </w:r>
      <w:r>
        <w:br/>
        <w:t xml:space="preserve">This is a </w:t>
      </w:r>
      <w:r>
        <w:rPr>
          <w:rStyle w:val="Strong"/>
        </w:rPr>
        <w:t>one-time</w:t>
      </w:r>
      <w:r>
        <w:t xml:space="preserve"> action (or any time you add/change tools), </w:t>
      </w:r>
      <w:r>
        <w:rPr>
          <w:rStyle w:val="Strong"/>
        </w:rPr>
        <w:t>not</w:t>
      </w:r>
      <w:r>
        <w:t xml:space="preserve"> something you do at every reboot.</w:t>
      </w:r>
    </w:p>
    <w:p w14:paraId="63E1B6AD" w14:textId="77777777" w:rsidR="00DB68D3" w:rsidRDefault="00DB68D3" w:rsidP="00DB68D3">
      <w:pPr>
        <w:pStyle w:val="Heading1"/>
      </w:pPr>
      <w:bookmarkStart w:id="5" w:name="_Toc212647619"/>
      <w:r>
        <w:t>What the common npm commands do</w:t>
      </w:r>
      <w:bookmarkEnd w:id="5"/>
    </w:p>
    <w:p w14:paraId="6529EA4E" w14:textId="77777777" w:rsidR="00DB68D3" w:rsidRDefault="00DB68D3" w:rsidP="00DB68D3">
      <w:pPr>
        <w:pStyle w:val="NormalWeb"/>
        <w:numPr>
          <w:ilvl w:val="0"/>
          <w:numId w:val="43"/>
        </w:numPr>
      </w:pPr>
      <w:r>
        <w:rPr>
          <w:rStyle w:val="HTMLCode"/>
          <w:b/>
          <w:bCs/>
        </w:rPr>
        <w:t>npm install</w:t>
      </w:r>
      <w:r>
        <w:t xml:space="preserve"> (alias </w:t>
      </w:r>
      <w:r>
        <w:rPr>
          <w:rStyle w:val="HTMLCode"/>
        </w:rPr>
        <w:t>npm i</w:t>
      </w:r>
      <w:r>
        <w:t>):</w:t>
      </w:r>
      <w:r>
        <w:br/>
        <w:t xml:space="preserve">Looks at </w:t>
      </w:r>
      <w:r>
        <w:rPr>
          <w:rStyle w:val="HTMLCode"/>
        </w:rPr>
        <w:t>package.json</w:t>
      </w:r>
      <w:r>
        <w:t xml:space="preserve"> (+ </w:t>
      </w:r>
      <w:r>
        <w:rPr>
          <w:rStyle w:val="HTMLCode"/>
        </w:rPr>
        <w:t>package-lock.json</w:t>
      </w:r>
      <w:r>
        <w:t xml:space="preserve"> if present) and installs everything listed into </w:t>
      </w:r>
      <w:r>
        <w:rPr>
          <w:rStyle w:val="HTMLCode"/>
        </w:rPr>
        <w:t>node_modules/</w:t>
      </w:r>
      <w:r>
        <w:t>.</w:t>
      </w:r>
      <w:r>
        <w:br/>
        <w:t>Use it when: first time on a machine, after cloning, or after dependencies change.</w:t>
      </w:r>
    </w:p>
    <w:p w14:paraId="140E9BEA" w14:textId="77777777" w:rsidR="00DB68D3" w:rsidRDefault="00DB68D3" w:rsidP="00DB68D3">
      <w:pPr>
        <w:pStyle w:val="NormalWeb"/>
        <w:numPr>
          <w:ilvl w:val="0"/>
          <w:numId w:val="43"/>
        </w:numPr>
      </w:pPr>
      <w:r>
        <w:rPr>
          <w:rStyle w:val="HTMLCode"/>
          <w:b/>
          <w:bCs/>
        </w:rPr>
        <w:t>npm ci</w:t>
      </w:r>
      <w:r>
        <w:t>:</w:t>
      </w:r>
      <w:r>
        <w:br/>
        <w:t xml:space="preserve">Like </w:t>
      </w:r>
      <w:r>
        <w:rPr>
          <w:rStyle w:val="HTMLCode"/>
        </w:rPr>
        <w:t>npm install</w:t>
      </w:r>
      <w:r>
        <w:t xml:space="preserve">, but </w:t>
      </w:r>
      <w:r>
        <w:rPr>
          <w:rStyle w:val="Strong"/>
        </w:rPr>
        <w:t>clean and deterministic</w:t>
      </w:r>
      <w:r>
        <w:t xml:space="preserve">: it </w:t>
      </w:r>
      <w:r>
        <w:rPr>
          <w:rStyle w:val="Strong"/>
        </w:rPr>
        <w:t>deletes</w:t>
      </w:r>
      <w:r>
        <w:t xml:space="preserve"> </w:t>
      </w:r>
      <w:r>
        <w:rPr>
          <w:rStyle w:val="HTMLCode"/>
        </w:rPr>
        <w:t>node_modules/</w:t>
      </w:r>
      <w:r>
        <w:t xml:space="preserve"> and installs </w:t>
      </w:r>
      <w:r>
        <w:rPr>
          <w:rStyle w:val="Strong"/>
        </w:rPr>
        <w:t>exactly</w:t>
      </w:r>
      <w:r>
        <w:t xml:space="preserve"> what’s in </w:t>
      </w:r>
      <w:r>
        <w:rPr>
          <w:rStyle w:val="HTMLCode"/>
        </w:rPr>
        <w:t>package-lock.json</w:t>
      </w:r>
      <w:r>
        <w:t>—no version drift.</w:t>
      </w:r>
      <w:r>
        <w:br/>
      </w:r>
      <w:r>
        <w:lastRenderedPageBreak/>
        <w:t xml:space="preserve">Use it when: you have a </w:t>
      </w:r>
      <w:r>
        <w:rPr>
          <w:rStyle w:val="HTMLCode"/>
        </w:rPr>
        <w:t>package-lock.json</w:t>
      </w:r>
      <w:r>
        <w:t xml:space="preserve"> and want a guaranteed clean setup (recommended for CI and for you if the lockfile exists).</w:t>
      </w:r>
    </w:p>
    <w:p w14:paraId="0F8010DD" w14:textId="77777777" w:rsidR="00DB68D3" w:rsidRDefault="00DB68D3" w:rsidP="00DB68D3">
      <w:pPr>
        <w:pStyle w:val="NormalWeb"/>
        <w:numPr>
          <w:ilvl w:val="0"/>
          <w:numId w:val="43"/>
        </w:numPr>
      </w:pPr>
      <w:r>
        <w:rPr>
          <w:rStyle w:val="HTMLCode"/>
          <w:b/>
          <w:bCs/>
        </w:rPr>
        <w:t>npm run &lt;scriptName&gt;</w:t>
      </w:r>
      <w:r>
        <w:t>:</w:t>
      </w:r>
      <w:r>
        <w:br/>
        <w:t xml:space="preserve">Runs a script defined in </w:t>
      </w:r>
      <w:r>
        <w:rPr>
          <w:rStyle w:val="HTMLCode"/>
        </w:rPr>
        <w:t>"scripts"</w:t>
      </w:r>
      <w:r>
        <w:t xml:space="preserve"> inside </w:t>
      </w:r>
      <w:r>
        <w:rPr>
          <w:rStyle w:val="HTMLCode"/>
        </w:rPr>
        <w:t>package.json</w:t>
      </w:r>
      <w:r>
        <w:t>.</w:t>
      </w:r>
      <w:r>
        <w:br/>
        <w:t xml:space="preserve">Example: </w:t>
      </w:r>
      <w:r>
        <w:rPr>
          <w:rStyle w:val="HTMLCode"/>
        </w:rPr>
        <w:t>npm run gen:schemas</w:t>
      </w:r>
      <w:r>
        <w:t xml:space="preserve"> executes the command string assigned to that name.</w:t>
      </w:r>
    </w:p>
    <w:p w14:paraId="3F13B23F" w14:textId="77777777" w:rsidR="00DB68D3" w:rsidRDefault="00DB68D3" w:rsidP="00DB68D3">
      <w:pPr>
        <w:pStyle w:val="NormalWeb"/>
        <w:numPr>
          <w:ilvl w:val="0"/>
          <w:numId w:val="43"/>
        </w:numPr>
      </w:pPr>
      <w:r>
        <w:rPr>
          <w:rStyle w:val="HTMLCode"/>
          <w:b/>
          <w:bCs/>
        </w:rPr>
        <w:t>npx &lt;tool&gt;</w:t>
      </w:r>
      <w:r>
        <w:t>:</w:t>
      </w:r>
      <w:r>
        <w:br/>
        <w:t xml:space="preserve">Runs a tool </w:t>
      </w:r>
      <w:r>
        <w:rPr>
          <w:rStyle w:val="Strong"/>
        </w:rPr>
        <w:t>without</w:t>
      </w:r>
      <w:r>
        <w:t xml:space="preserve"> adding it globally—prefers the one installed in your project.</w:t>
      </w:r>
      <w:r>
        <w:br/>
        <w:t xml:space="preserve">Example: </w:t>
      </w:r>
      <w:r>
        <w:rPr>
          <w:rStyle w:val="HTMLCode"/>
        </w:rPr>
        <w:t>npx chokidar ...</w:t>
      </w:r>
      <w:r>
        <w:t xml:space="preserve"> will run the locally installed chokidar-cli.</w:t>
      </w:r>
    </w:p>
    <w:p w14:paraId="71A9EB0F" w14:textId="77777777" w:rsidR="00DB68D3" w:rsidRDefault="00DB68D3" w:rsidP="00DB68D3">
      <w:pPr>
        <w:pStyle w:val="Heading1"/>
      </w:pPr>
      <w:bookmarkStart w:id="6" w:name="_Toc212647620"/>
      <w:r>
        <w:t xml:space="preserve">When do you run </w:t>
      </w:r>
      <w:r>
        <w:rPr>
          <w:rStyle w:val="HTMLCode"/>
        </w:rPr>
        <w:t>npm i -D chokidar-cli</w:t>
      </w:r>
      <w:r>
        <w:t>?</w:t>
      </w:r>
      <w:bookmarkEnd w:id="6"/>
    </w:p>
    <w:p w14:paraId="1EAB85ED" w14:textId="77777777" w:rsidR="00DB68D3" w:rsidRDefault="00DB68D3" w:rsidP="00DB68D3">
      <w:pPr>
        <w:pStyle w:val="NormalWeb"/>
      </w:pPr>
      <w:r>
        <w:t>Only when you decide you want “watcher” behavior (auto-regenerate on file save). It:</w:t>
      </w:r>
    </w:p>
    <w:p w14:paraId="353DA918" w14:textId="77777777" w:rsidR="00DB68D3" w:rsidRDefault="00DB68D3" w:rsidP="00DB68D3">
      <w:pPr>
        <w:pStyle w:val="NormalWeb"/>
        <w:numPr>
          <w:ilvl w:val="0"/>
          <w:numId w:val="44"/>
        </w:numPr>
      </w:pPr>
      <w:r>
        <w:t xml:space="preserve">Adds </w:t>
      </w:r>
      <w:r>
        <w:rPr>
          <w:rStyle w:val="HTMLCode"/>
        </w:rPr>
        <w:t>"chokidar-cli": "x.y.z"</w:t>
      </w:r>
      <w:r>
        <w:t xml:space="preserve"> to </w:t>
      </w:r>
      <w:r>
        <w:rPr>
          <w:rStyle w:val="HTMLCode"/>
        </w:rPr>
        <w:t>devDependencies</w:t>
      </w:r>
      <w:r>
        <w:t xml:space="preserve"> in your </w:t>
      </w:r>
      <w:r>
        <w:rPr>
          <w:rStyle w:val="HTMLCode"/>
          <w:b/>
          <w:bCs/>
        </w:rPr>
        <w:t>package.json</w:t>
      </w:r>
      <w:r>
        <w:t xml:space="preserve"> (persisted to disk).</w:t>
      </w:r>
    </w:p>
    <w:p w14:paraId="198CC8F3" w14:textId="77777777" w:rsidR="00DB68D3" w:rsidRDefault="00DB68D3" w:rsidP="00DB68D3">
      <w:pPr>
        <w:pStyle w:val="NormalWeb"/>
        <w:numPr>
          <w:ilvl w:val="0"/>
          <w:numId w:val="44"/>
        </w:numPr>
      </w:pPr>
      <w:r>
        <w:t xml:space="preserve">Adds the files to </w:t>
      </w:r>
      <w:r>
        <w:rPr>
          <w:rStyle w:val="HTMLCode"/>
          <w:b/>
          <w:bCs/>
        </w:rPr>
        <w:t>node_modules/</w:t>
      </w:r>
      <w:r>
        <w:t xml:space="preserve"> so your watch scripts can execute it.</w:t>
      </w:r>
    </w:p>
    <w:p w14:paraId="4905D3D7" w14:textId="77777777" w:rsidR="00DB68D3" w:rsidRDefault="00DB68D3" w:rsidP="00DB68D3">
      <w:pPr>
        <w:pStyle w:val="NormalWeb"/>
      </w:pPr>
      <w:r>
        <w:t xml:space="preserve">You </w:t>
      </w:r>
      <w:r>
        <w:rPr>
          <w:rStyle w:val="Strong"/>
        </w:rPr>
        <w:t>do not</w:t>
      </w:r>
      <w:r>
        <w:t xml:space="preserve"> need to repeat this every reboot. You only need to reinstall after:</w:t>
      </w:r>
    </w:p>
    <w:p w14:paraId="7F9CB678" w14:textId="77777777" w:rsidR="00DB68D3" w:rsidRDefault="00DB68D3" w:rsidP="00DB68D3">
      <w:pPr>
        <w:pStyle w:val="NormalWeb"/>
        <w:numPr>
          <w:ilvl w:val="0"/>
          <w:numId w:val="45"/>
        </w:numPr>
      </w:pPr>
      <w:r>
        <w:t xml:space="preserve">you </w:t>
      </w:r>
      <w:r>
        <w:rPr>
          <w:rStyle w:val="Strong"/>
        </w:rPr>
        <w:t>clone</w:t>
      </w:r>
      <w:r>
        <w:t xml:space="preserve"> the repo on a new machine, or</w:t>
      </w:r>
    </w:p>
    <w:p w14:paraId="3A1111DB" w14:textId="77777777" w:rsidR="00DB68D3" w:rsidRDefault="00DB68D3" w:rsidP="00DB68D3">
      <w:pPr>
        <w:pStyle w:val="NormalWeb"/>
        <w:numPr>
          <w:ilvl w:val="0"/>
          <w:numId w:val="45"/>
        </w:numPr>
      </w:pPr>
      <w:r>
        <w:t xml:space="preserve">you </w:t>
      </w:r>
      <w:r>
        <w:rPr>
          <w:rStyle w:val="Strong"/>
        </w:rPr>
        <w:t>deleted</w:t>
      </w:r>
      <w:r>
        <w:t xml:space="preserve"> </w:t>
      </w:r>
      <w:r>
        <w:rPr>
          <w:rStyle w:val="HTMLCode"/>
        </w:rPr>
        <w:t>node_modules/</w:t>
      </w:r>
      <w:r>
        <w:t>, or</w:t>
      </w:r>
    </w:p>
    <w:p w14:paraId="3BE6C691" w14:textId="77777777" w:rsidR="00DB68D3" w:rsidRDefault="00DB68D3" w:rsidP="00DB68D3">
      <w:pPr>
        <w:pStyle w:val="NormalWeb"/>
        <w:numPr>
          <w:ilvl w:val="0"/>
          <w:numId w:val="45"/>
        </w:numPr>
      </w:pPr>
      <w:r>
        <w:rPr>
          <w:rStyle w:val="HTMLCode"/>
        </w:rPr>
        <w:t>package.json</w:t>
      </w:r>
      <w:r>
        <w:t>/</w:t>
      </w:r>
      <w:r>
        <w:rPr>
          <w:rStyle w:val="HTMLCode"/>
        </w:rPr>
        <w:t>package-lock.json</w:t>
      </w:r>
      <w:r>
        <w:t xml:space="preserve"> changed and you need updated packages.</w:t>
      </w:r>
    </w:p>
    <w:p w14:paraId="1F5C7182" w14:textId="77777777" w:rsidR="00DB68D3" w:rsidRDefault="00DB68D3" w:rsidP="00DB68D3">
      <w:pPr>
        <w:pStyle w:val="NormalWeb"/>
      </w:pPr>
      <w:r>
        <w:t xml:space="preserve">In those cases, just run </w:t>
      </w:r>
      <w:r>
        <w:rPr>
          <w:rStyle w:val="HTMLCode"/>
          <w:b/>
          <w:bCs/>
        </w:rPr>
        <w:t>npm ci</w:t>
      </w:r>
      <w:r>
        <w:t xml:space="preserve"> (or </w:t>
      </w:r>
      <w:r>
        <w:rPr>
          <w:rStyle w:val="HTMLCode"/>
        </w:rPr>
        <w:t>npm install</w:t>
      </w:r>
      <w:r>
        <w:t xml:space="preserve">), and it will restore </w:t>
      </w:r>
      <w:r>
        <w:rPr>
          <w:rStyle w:val="Strong"/>
        </w:rPr>
        <w:t>everything</w:t>
      </w:r>
      <w:r>
        <w:t>, including chokidar-cli.</w:t>
      </w:r>
    </w:p>
    <w:p w14:paraId="387B50FC" w14:textId="77777777" w:rsidR="00DB68D3" w:rsidRDefault="00DB68D3" w:rsidP="00DB68D3">
      <w:pPr>
        <w:pStyle w:val="Heading1"/>
      </w:pPr>
      <w:bookmarkStart w:id="7" w:name="_Toc212647621"/>
      <w:r>
        <w:t>Concrete, step-by-step on Windows</w:t>
      </w:r>
      <w:bookmarkEnd w:id="7"/>
    </w:p>
    <w:p w14:paraId="6DDE9555" w14:textId="77777777" w:rsidR="00DB68D3" w:rsidRDefault="00DB68D3" w:rsidP="00DB68D3">
      <w:pPr>
        <w:pStyle w:val="Heading2"/>
      </w:pPr>
      <w:bookmarkStart w:id="8" w:name="_Toc212647622"/>
      <w:r>
        <w:t>One-time project setup (or on a new machine / fresh clone)</w:t>
      </w:r>
      <w:bookmarkEnd w:id="8"/>
    </w:p>
    <w:p w14:paraId="0F13CA27" w14:textId="77777777" w:rsidR="00DB68D3" w:rsidRDefault="00DB68D3" w:rsidP="00DB68D3">
      <w:pPr>
        <w:pStyle w:val="NormalWeb"/>
        <w:numPr>
          <w:ilvl w:val="0"/>
          <w:numId w:val="46"/>
        </w:numPr>
      </w:pPr>
      <w:r>
        <w:t xml:space="preserve">Install </w:t>
      </w:r>
      <w:r>
        <w:rPr>
          <w:rStyle w:val="Strong"/>
        </w:rPr>
        <w:t>Node.js</w:t>
      </w:r>
      <w:r>
        <w:t xml:space="preserve"> (which includes npm). Check:</w:t>
      </w:r>
    </w:p>
    <w:p w14:paraId="053EFFC8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node</w:t>
      </w:r>
      <w:r>
        <w:rPr>
          <w:rStyle w:val="HTMLCode"/>
        </w:rPr>
        <w:t xml:space="preserve"> -v</w:t>
      </w:r>
    </w:p>
    <w:p w14:paraId="5CE74551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npm -v</w:t>
      </w:r>
    </w:p>
    <w:p w14:paraId="2F5B0DF7" w14:textId="77777777" w:rsidR="00DB68D3" w:rsidRDefault="00DB68D3" w:rsidP="00DB68D3">
      <w:pPr>
        <w:pStyle w:val="NormalWeb"/>
        <w:numPr>
          <w:ilvl w:val="0"/>
          <w:numId w:val="46"/>
        </w:numPr>
      </w:pPr>
      <w:r>
        <w:t xml:space="preserve">In your repo root (where </w:t>
      </w:r>
      <w:r>
        <w:rPr>
          <w:rStyle w:val="HTMLCode"/>
        </w:rPr>
        <w:t>package.json</w:t>
      </w:r>
      <w:r>
        <w:t xml:space="preserve"> lives):</w:t>
      </w:r>
    </w:p>
    <w:p w14:paraId="533398E4" w14:textId="77777777" w:rsidR="00DB68D3" w:rsidRDefault="00DB68D3" w:rsidP="00DB68D3">
      <w:pPr>
        <w:pStyle w:val="NormalWeb"/>
        <w:numPr>
          <w:ilvl w:val="1"/>
          <w:numId w:val="46"/>
        </w:numPr>
      </w:pPr>
      <w:r>
        <w:t xml:space="preserve">If </w:t>
      </w:r>
      <w:r>
        <w:rPr>
          <w:rStyle w:val="HTMLCode"/>
        </w:rPr>
        <w:t>package-lock.json</w:t>
      </w:r>
      <w:r>
        <w:t xml:space="preserve"> exists:</w:t>
      </w:r>
    </w:p>
    <w:p w14:paraId="7D7D4CB3" w14:textId="77777777" w:rsidR="00DB68D3" w:rsidRDefault="00DB68D3" w:rsidP="00DB68D3">
      <w:pPr>
        <w:pStyle w:val="HTMLPreformatted"/>
        <w:numPr>
          <w:ilvl w:val="1"/>
          <w:numId w:val="46"/>
        </w:numPr>
        <w:tabs>
          <w:tab w:val="clear" w:pos="1440"/>
        </w:tabs>
        <w:rPr>
          <w:rStyle w:val="HTMLCode"/>
        </w:rPr>
      </w:pPr>
      <w:r>
        <w:rPr>
          <w:rStyle w:val="hljs-attribute"/>
        </w:rPr>
        <w:t>npm</w:t>
      </w:r>
      <w:r>
        <w:rPr>
          <w:rStyle w:val="HTMLCode"/>
        </w:rPr>
        <w:t xml:space="preserve"> ci</w:t>
      </w:r>
    </w:p>
    <w:p w14:paraId="4AF4621E" w14:textId="77777777" w:rsidR="00DB68D3" w:rsidRDefault="00DB68D3" w:rsidP="00DB68D3">
      <w:pPr>
        <w:pStyle w:val="NormalWeb"/>
        <w:numPr>
          <w:ilvl w:val="1"/>
          <w:numId w:val="46"/>
        </w:numPr>
      </w:pPr>
      <w:r>
        <w:t>Otherwise:</w:t>
      </w:r>
    </w:p>
    <w:p w14:paraId="1C64F2BD" w14:textId="77777777" w:rsidR="00DB68D3" w:rsidRDefault="00DB68D3" w:rsidP="00DB68D3">
      <w:pPr>
        <w:pStyle w:val="HTMLPreformatted"/>
        <w:numPr>
          <w:ilvl w:val="1"/>
          <w:numId w:val="46"/>
        </w:numPr>
        <w:tabs>
          <w:tab w:val="clear" w:pos="1440"/>
        </w:tabs>
        <w:rPr>
          <w:rStyle w:val="HTMLCode"/>
        </w:rPr>
      </w:pPr>
      <w:r>
        <w:rPr>
          <w:rStyle w:val="hljs-attribute"/>
        </w:rPr>
        <w:t>npm</w:t>
      </w:r>
      <w:r>
        <w:rPr>
          <w:rStyle w:val="HTMLCode"/>
        </w:rPr>
        <w:t xml:space="preserve"> install</w:t>
      </w:r>
    </w:p>
    <w:p w14:paraId="67C10E54" w14:textId="77777777" w:rsidR="00DB68D3" w:rsidRDefault="00DB68D3" w:rsidP="00DB68D3">
      <w:pPr>
        <w:pStyle w:val="NormalWeb"/>
        <w:numPr>
          <w:ilvl w:val="0"/>
          <w:numId w:val="46"/>
        </w:numPr>
      </w:pPr>
      <w:r>
        <w:t>(Optional) If you want auto-watch:</w:t>
      </w:r>
    </w:p>
    <w:p w14:paraId="744FAC44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npm </w:t>
      </w:r>
      <w:r>
        <w:rPr>
          <w:rStyle w:val="hljs-selector-tag"/>
        </w:rPr>
        <w:t>i</w:t>
      </w:r>
      <w:r>
        <w:rPr>
          <w:rStyle w:val="HTMLCode"/>
        </w:rPr>
        <w:t xml:space="preserve"> -D chokidar-cli</w:t>
      </w:r>
    </w:p>
    <w:p w14:paraId="2F90A14B" w14:textId="77777777" w:rsidR="00DB68D3" w:rsidRDefault="00DB68D3" w:rsidP="00DB68D3">
      <w:pPr>
        <w:pStyle w:val="NormalWeb"/>
        <w:ind w:left="720"/>
      </w:pPr>
      <w:r>
        <w:lastRenderedPageBreak/>
        <w:t xml:space="preserve">This updates </w:t>
      </w:r>
      <w:r>
        <w:rPr>
          <w:rStyle w:val="HTMLCode"/>
        </w:rPr>
        <w:t>package.json</w:t>
      </w:r>
      <w:r>
        <w:t xml:space="preserve"> → </w:t>
      </w:r>
      <w:r>
        <w:rPr>
          <w:rStyle w:val="HTMLCode"/>
        </w:rPr>
        <w:t>devDependencies</w:t>
      </w:r>
      <w:r>
        <w:t>. Commit the changes if this repo is shared.</w:t>
      </w:r>
    </w:p>
    <w:p w14:paraId="5A8885FF" w14:textId="77777777" w:rsidR="00DB68D3" w:rsidRDefault="00DB68D3" w:rsidP="00DB68D3">
      <w:pPr>
        <w:pStyle w:val="NormalWeb"/>
        <w:numPr>
          <w:ilvl w:val="0"/>
          <w:numId w:val="46"/>
        </w:numPr>
      </w:pPr>
      <w:r>
        <w:t xml:space="preserve">Add watch scripts (only if you want the auto-watch behavior) </w:t>
      </w:r>
      <w:r>
        <w:rPr>
          <w:rStyle w:val="Strong"/>
        </w:rPr>
        <w:t xml:space="preserve">to your </w:t>
      </w:r>
      <w:r>
        <w:rPr>
          <w:rStyle w:val="HTMLCode"/>
          <w:b/>
          <w:bCs/>
        </w:rPr>
        <w:t>package.json</w:t>
      </w:r>
      <w:r>
        <w:t>:</w:t>
      </w:r>
    </w:p>
    <w:p w14:paraId="428979FA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14:paraId="2F194CB4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"scripts"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78A069E8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"watch"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"chokidar \"packages/**/puml/**/*.puml\" -c \"npm run gen:enums &amp;&amp; npm run gen:schemas\""</w:t>
      </w:r>
      <w:r>
        <w:rPr>
          <w:rStyle w:val="hljs-punctuation"/>
        </w:rPr>
        <w:t>,</w:t>
      </w:r>
    </w:p>
    <w:p w14:paraId="3D0BE54A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"watch:enums"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"chokidar \"packages/**/puml/**/*.puml\" -c \"npm run gen:enums\""</w:t>
      </w:r>
      <w:r>
        <w:rPr>
          <w:rStyle w:val="hljs-punctuation"/>
        </w:rPr>
        <w:t>,</w:t>
      </w:r>
    </w:p>
    <w:p w14:paraId="0C68130A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"watch:schemas"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"chokidar \"packages/**/puml/**/*.puml\" -c \"npm run gen:schemas\""</w:t>
      </w:r>
    </w:p>
    <w:p w14:paraId="0FAF213B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4C9A898F" w14:textId="77777777" w:rsidR="00DB68D3" w:rsidRDefault="00DB68D3" w:rsidP="00DB68D3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14:paraId="5F9C0478" w14:textId="77777777" w:rsidR="00DB68D3" w:rsidRDefault="00DB68D3" w:rsidP="00DB68D3">
      <w:pPr>
        <w:pStyle w:val="NormalWeb"/>
        <w:ind w:left="720"/>
      </w:pPr>
      <w:r>
        <w:t xml:space="preserve">(These are </w:t>
      </w:r>
      <w:r>
        <w:rPr>
          <w:rStyle w:val="Strong"/>
        </w:rPr>
        <w:t>source</w:t>
      </w:r>
      <w:r>
        <w:t xml:space="preserve"> changes; they live in </w:t>
      </w:r>
      <w:r>
        <w:rPr>
          <w:rStyle w:val="HTMLCode"/>
        </w:rPr>
        <w:t>package.json</w:t>
      </w:r>
      <w:r>
        <w:t xml:space="preserve"> permanently.)</w:t>
      </w:r>
    </w:p>
    <w:p w14:paraId="7F646168" w14:textId="77777777" w:rsidR="00DB68D3" w:rsidRDefault="00DB68D3" w:rsidP="00DB68D3">
      <w:pPr>
        <w:pStyle w:val="Heading2"/>
      </w:pPr>
      <w:bookmarkStart w:id="9" w:name="_Toc212647623"/>
      <w:r>
        <w:t>Daily workflow</w:t>
      </w:r>
      <w:bookmarkEnd w:id="9"/>
    </w:p>
    <w:p w14:paraId="48F9CF9D" w14:textId="77777777" w:rsidR="00DB68D3" w:rsidRDefault="00DB68D3" w:rsidP="00DB68D3">
      <w:pPr>
        <w:pStyle w:val="NormalWeb"/>
        <w:numPr>
          <w:ilvl w:val="0"/>
          <w:numId w:val="47"/>
        </w:numPr>
      </w:pPr>
      <w:r>
        <w:t xml:space="preserve">Open </w:t>
      </w:r>
      <w:r>
        <w:rPr>
          <w:rStyle w:val="Strong"/>
        </w:rPr>
        <w:t>Windows Terminal</w:t>
      </w:r>
      <w:r>
        <w:t xml:space="preserve"> (PowerShell tab) in your repo root.</w:t>
      </w:r>
    </w:p>
    <w:p w14:paraId="329E8530" w14:textId="77777777" w:rsidR="00DB68D3" w:rsidRDefault="00DB68D3" w:rsidP="00DB68D3">
      <w:pPr>
        <w:pStyle w:val="NormalWeb"/>
        <w:numPr>
          <w:ilvl w:val="0"/>
          <w:numId w:val="47"/>
        </w:numPr>
      </w:pPr>
      <w:r>
        <w:t>Initialize today’s session (build once):</w:t>
      </w:r>
    </w:p>
    <w:p w14:paraId="06686366" w14:textId="77777777" w:rsidR="00DB68D3" w:rsidRDefault="00DB68D3" w:rsidP="00DB68D3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npm run build</w:t>
      </w:r>
    </w:p>
    <w:p w14:paraId="6DB9F52D" w14:textId="77777777" w:rsidR="00DB68D3" w:rsidRDefault="00DB68D3" w:rsidP="00DB68D3">
      <w:pPr>
        <w:pStyle w:val="NormalWeb"/>
        <w:ind w:left="720"/>
      </w:pPr>
      <w:r>
        <w:t>(Runs: lint → gen:enums → gen:schemas → validate)</w:t>
      </w:r>
    </w:p>
    <w:p w14:paraId="11FFB73C" w14:textId="77777777" w:rsidR="00DB68D3" w:rsidRDefault="00DB68D3" w:rsidP="00DB68D3">
      <w:pPr>
        <w:pStyle w:val="NormalWeb"/>
        <w:numPr>
          <w:ilvl w:val="0"/>
          <w:numId w:val="47"/>
        </w:numPr>
      </w:pPr>
      <w:r>
        <w:t xml:space="preserve">Open a </w:t>
      </w:r>
      <w:r>
        <w:rPr>
          <w:rStyle w:val="Strong"/>
        </w:rPr>
        <w:t>second</w:t>
      </w:r>
      <w:r>
        <w:t xml:space="preserve"> terminal in the repo root and start the watcher:</w:t>
      </w:r>
    </w:p>
    <w:p w14:paraId="1A254441" w14:textId="77777777" w:rsidR="00DB68D3" w:rsidRDefault="00DB68D3" w:rsidP="00DB68D3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npm run watch</w:t>
      </w:r>
    </w:p>
    <w:p w14:paraId="22B821B8" w14:textId="77777777" w:rsidR="00DB68D3" w:rsidRDefault="00DB68D3" w:rsidP="00DB68D3">
      <w:pPr>
        <w:pStyle w:val="NormalWeb"/>
        <w:ind w:left="720"/>
      </w:pPr>
      <w:r>
        <w:t xml:space="preserve">Leave it running. Every time you save a </w:t>
      </w:r>
      <w:r>
        <w:rPr>
          <w:rStyle w:val="HTMLCode"/>
        </w:rPr>
        <w:t>.puml</w:t>
      </w:r>
      <w:r>
        <w:t>, enums + schemas regenerate.</w:t>
      </w:r>
    </w:p>
    <w:p w14:paraId="0CF25ADA" w14:textId="77777777" w:rsidR="00DB68D3" w:rsidRDefault="00DB68D3" w:rsidP="00DB68D3">
      <w:pPr>
        <w:pStyle w:val="NormalWeb"/>
      </w:pPr>
      <w:r>
        <w:t xml:space="preserve">To stop watching: press </w:t>
      </w:r>
      <w:r>
        <w:rPr>
          <w:rStyle w:val="Strong"/>
        </w:rPr>
        <w:t>Ctrl+C</w:t>
      </w:r>
      <w:r>
        <w:t xml:space="preserve"> in that watcher terminal.</w:t>
      </w:r>
    </w:p>
    <w:p w14:paraId="489409DA" w14:textId="77777777" w:rsidR="00DB68D3" w:rsidRDefault="00DB68D3" w:rsidP="00DB68D3">
      <w:pPr>
        <w:pStyle w:val="Heading2"/>
      </w:pPr>
      <w:bookmarkStart w:id="10" w:name="_Toc212647624"/>
      <w:r>
        <w:t>After a reboot</w:t>
      </w:r>
      <w:bookmarkEnd w:id="10"/>
    </w:p>
    <w:p w14:paraId="724AD3EC" w14:textId="77777777" w:rsidR="00DB68D3" w:rsidRDefault="00DB68D3" w:rsidP="00DB68D3">
      <w:pPr>
        <w:pStyle w:val="NormalWeb"/>
        <w:numPr>
          <w:ilvl w:val="0"/>
          <w:numId w:val="48"/>
        </w:numPr>
      </w:pPr>
      <w:r>
        <w:t xml:space="preserve">You </w:t>
      </w:r>
      <w:r>
        <w:rPr>
          <w:rStyle w:val="Strong"/>
        </w:rPr>
        <w:t>do not</w:t>
      </w:r>
      <w:r>
        <w:t xml:space="preserve"> need to reinstall chokidar or anything else unless you deleted </w:t>
      </w:r>
      <w:r>
        <w:rPr>
          <w:rStyle w:val="HTMLCode"/>
        </w:rPr>
        <w:t>node_modules/</w:t>
      </w:r>
      <w:r>
        <w:t>.</w:t>
      </w:r>
    </w:p>
    <w:p w14:paraId="3BB0FBDF" w14:textId="77777777" w:rsidR="00DB68D3" w:rsidRDefault="00DB68D3" w:rsidP="00DB68D3">
      <w:pPr>
        <w:pStyle w:val="NormalWeb"/>
        <w:numPr>
          <w:ilvl w:val="0"/>
          <w:numId w:val="48"/>
        </w:numPr>
      </w:pPr>
      <w:r>
        <w:t>Just open the terminal, ensure you’re in the repo root, and run the scripts you need:</w:t>
      </w:r>
    </w:p>
    <w:p w14:paraId="0FBB6CA9" w14:textId="77777777" w:rsidR="00DB68D3" w:rsidRDefault="00DB68D3" w:rsidP="00DB68D3">
      <w:pPr>
        <w:pStyle w:val="NormalWeb"/>
        <w:numPr>
          <w:ilvl w:val="1"/>
          <w:numId w:val="48"/>
        </w:numPr>
      </w:pPr>
      <w:r>
        <w:t xml:space="preserve">One-off build: </w:t>
      </w:r>
      <w:r>
        <w:rPr>
          <w:rStyle w:val="HTMLCode"/>
        </w:rPr>
        <w:t>npm run build</w:t>
      </w:r>
    </w:p>
    <w:p w14:paraId="24445049" w14:textId="77777777" w:rsidR="00DB68D3" w:rsidRDefault="00DB68D3" w:rsidP="00DB68D3">
      <w:pPr>
        <w:pStyle w:val="NormalWeb"/>
        <w:numPr>
          <w:ilvl w:val="1"/>
          <w:numId w:val="48"/>
        </w:numPr>
      </w:pPr>
      <w:r>
        <w:t xml:space="preserve">Watcher: </w:t>
      </w:r>
      <w:r>
        <w:rPr>
          <w:rStyle w:val="HTMLCode"/>
        </w:rPr>
        <w:t>npm run watch</w:t>
      </w:r>
    </w:p>
    <w:p w14:paraId="6BC8BF88" w14:textId="77777777" w:rsidR="00DB68D3" w:rsidRDefault="00DB68D3" w:rsidP="00DB68D3">
      <w:pPr>
        <w:pStyle w:val="Heading2"/>
      </w:pPr>
      <w:bookmarkStart w:id="11" w:name="_Toc212647625"/>
      <w:r>
        <w:t>After pulling changes that modify dependencies</w:t>
      </w:r>
      <w:bookmarkEnd w:id="11"/>
    </w:p>
    <w:p w14:paraId="0F68BB65" w14:textId="77777777" w:rsidR="00DB68D3" w:rsidRDefault="00DB68D3" w:rsidP="00DB68D3">
      <w:pPr>
        <w:pStyle w:val="NormalWeb"/>
        <w:numPr>
          <w:ilvl w:val="0"/>
          <w:numId w:val="49"/>
        </w:numPr>
      </w:pPr>
      <w:r>
        <w:t xml:space="preserve">If the team updated </w:t>
      </w:r>
      <w:r>
        <w:rPr>
          <w:rStyle w:val="HTMLCode"/>
        </w:rPr>
        <w:t>package.json</w:t>
      </w:r>
      <w:r>
        <w:t xml:space="preserve"> or </w:t>
      </w:r>
      <w:r>
        <w:rPr>
          <w:rStyle w:val="HTMLCode"/>
        </w:rPr>
        <w:t>package-lock.json</w:t>
      </w:r>
      <w:r>
        <w:t>, do:</w:t>
      </w:r>
    </w:p>
    <w:p w14:paraId="3FE9D640" w14:textId="77777777" w:rsidR="00DB68D3" w:rsidRDefault="00DB68D3" w:rsidP="00DB68D3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npm</w:t>
      </w:r>
      <w:r>
        <w:rPr>
          <w:rStyle w:val="HTMLCode"/>
        </w:rPr>
        <w:t xml:space="preserve"> ci</w:t>
      </w:r>
    </w:p>
    <w:p w14:paraId="08CD36CF" w14:textId="77777777" w:rsidR="00DB68D3" w:rsidRDefault="00DB68D3" w:rsidP="00DB68D3">
      <w:pPr>
        <w:pStyle w:val="NormalWeb"/>
        <w:ind w:left="720"/>
      </w:pPr>
      <w:r>
        <w:t xml:space="preserve">to sync your </w:t>
      </w:r>
      <w:r>
        <w:rPr>
          <w:rStyle w:val="HTMLCode"/>
        </w:rPr>
        <w:t>node_modules/</w:t>
      </w:r>
      <w:r>
        <w:t xml:space="preserve"> with the lockfile.</w:t>
      </w:r>
    </w:p>
    <w:p w14:paraId="43BC69B5" w14:textId="77777777" w:rsidR="00DB68D3" w:rsidRDefault="00DB68D3" w:rsidP="00DB68D3">
      <w:pPr>
        <w:pStyle w:val="Heading1"/>
      </w:pPr>
      <w:bookmarkStart w:id="12" w:name="_Toc212647626"/>
      <w:r>
        <w:lastRenderedPageBreak/>
        <w:t>Quick glossary</w:t>
      </w:r>
      <w:bookmarkEnd w:id="12"/>
    </w:p>
    <w:p w14:paraId="2E301BAC" w14:textId="77777777" w:rsidR="00DB68D3" w:rsidRDefault="00DB68D3" w:rsidP="00DB68D3">
      <w:pPr>
        <w:pStyle w:val="NormalWeb"/>
        <w:numPr>
          <w:ilvl w:val="0"/>
          <w:numId w:val="50"/>
        </w:numPr>
      </w:pPr>
      <w:r>
        <w:rPr>
          <w:rStyle w:val="HTMLCode"/>
          <w:b/>
          <w:bCs/>
        </w:rPr>
        <w:t>package.json</w:t>
      </w:r>
      <w:r>
        <w:t>: your project manifest (scripts + dependency list). You edit this when adding scripts or tools.</w:t>
      </w:r>
    </w:p>
    <w:p w14:paraId="06A263F0" w14:textId="77777777" w:rsidR="00DB68D3" w:rsidRDefault="00DB68D3" w:rsidP="00DB68D3">
      <w:pPr>
        <w:pStyle w:val="NormalWeb"/>
        <w:numPr>
          <w:ilvl w:val="0"/>
          <w:numId w:val="50"/>
        </w:numPr>
      </w:pPr>
      <w:r>
        <w:rPr>
          <w:rStyle w:val="HTMLCode"/>
          <w:b/>
          <w:bCs/>
        </w:rPr>
        <w:t>package-lock.json</w:t>
      </w:r>
      <w:r>
        <w:t xml:space="preserve">: exact versions installed—used by </w:t>
      </w:r>
      <w:r>
        <w:rPr>
          <w:rStyle w:val="HTMLCode"/>
        </w:rPr>
        <w:t>npm ci</w:t>
      </w:r>
      <w:r>
        <w:t xml:space="preserve"> to reproduce the same setup.</w:t>
      </w:r>
    </w:p>
    <w:p w14:paraId="1EE0A87C" w14:textId="77777777" w:rsidR="00DB68D3" w:rsidRDefault="00DB68D3" w:rsidP="00DB68D3">
      <w:pPr>
        <w:pStyle w:val="NormalWeb"/>
        <w:numPr>
          <w:ilvl w:val="0"/>
          <w:numId w:val="50"/>
        </w:numPr>
      </w:pPr>
      <w:r>
        <w:rPr>
          <w:rStyle w:val="HTMLCode"/>
          <w:b/>
          <w:bCs/>
        </w:rPr>
        <w:t>node_modules/</w:t>
      </w:r>
      <w:r>
        <w:t>: the installed packages. You don’t edit this; npm writes it.</w:t>
      </w:r>
    </w:p>
    <w:p w14:paraId="2BAC5CAA" w14:textId="77777777" w:rsidR="00DB68D3" w:rsidRDefault="00DB68D3" w:rsidP="00DB68D3">
      <w:pPr>
        <w:pStyle w:val="NormalWeb"/>
        <w:numPr>
          <w:ilvl w:val="0"/>
          <w:numId w:val="50"/>
        </w:numPr>
      </w:pPr>
      <w:r>
        <w:rPr>
          <w:rStyle w:val="HTMLCode"/>
          <w:b/>
          <w:bCs/>
        </w:rPr>
        <w:t>devDependencies</w:t>
      </w:r>
      <w:r>
        <w:t xml:space="preserve">: tools for development only (like </w:t>
      </w:r>
      <w:r>
        <w:rPr>
          <w:rStyle w:val="Strong"/>
        </w:rPr>
        <w:t>chokidar-cli</w:t>
      </w:r>
      <w:r>
        <w:t xml:space="preserve">). They’re persisted to </w:t>
      </w:r>
      <w:r>
        <w:rPr>
          <w:rStyle w:val="HTMLCode"/>
        </w:rPr>
        <w:t>package.json</w:t>
      </w:r>
      <w:r>
        <w:t xml:space="preserve"> and restored by </w:t>
      </w:r>
      <w:r>
        <w:rPr>
          <w:rStyle w:val="HTMLCode"/>
        </w:rPr>
        <w:t>npm ci</w:t>
      </w:r>
      <w:r>
        <w:t xml:space="preserve"> / </w:t>
      </w:r>
      <w:r>
        <w:rPr>
          <w:rStyle w:val="HTMLCode"/>
        </w:rPr>
        <w:t>npm install</w:t>
      </w:r>
      <w:r>
        <w:t>.</w:t>
      </w:r>
    </w:p>
    <w:p w14:paraId="4E3528C6" w14:textId="7B55CF4F" w:rsidR="00253885" w:rsidRDefault="00253885" w:rsidP="00253885">
      <w:pPr>
        <w:pStyle w:val="ListBullet"/>
      </w:pPr>
    </w:p>
    <w:sectPr w:rsidR="00253885">
      <w:headerReference w:type="even" r:id="rId10"/>
      <w:footerReference w:type="even" r:id="rId11"/>
      <w:footerReference w:type="default" r:id="rId12"/>
      <w:pgSz w:w="12240" w:h="15840"/>
      <w:pgMar w:top="720" w:right="1800" w:bottom="1440" w:left="180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D02D1" w14:textId="77777777" w:rsidR="00031AE2" w:rsidRDefault="00031AE2">
      <w:r>
        <w:separator/>
      </w:r>
    </w:p>
  </w:endnote>
  <w:endnote w:type="continuationSeparator" w:id="0">
    <w:p w14:paraId="1B9DF61C" w14:textId="77777777" w:rsidR="00031AE2" w:rsidRDefault="0003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B1E34" w14:textId="77777777" w:rsidR="00755C90" w:rsidRDefault="00755C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2FC21" w14:textId="77777777" w:rsidR="00755C90" w:rsidRDefault="00755C90">
    <w:pPr>
      <w:pStyle w:val="Footer"/>
    </w:pPr>
    <w:fldSimple w:instr=" SUBJECT  \* MERGEFORMAT ">
      <w:r w:rsidR="00DB68D3">
        <w:t>&lt;Enter doc. type in Properties/Summary/Subject&gt;</w:t>
      </w:r>
    </w:fldSimple>
    <w:r>
      <w:t xml:space="preserve"> </w:t>
    </w:r>
    <w:fldSimple w:instr=" DOCPROPERTY &quot;DocID&quot;  \* MERGEFORMAT ">
      <w:r w:rsidR="00DB68D3" w:rsidRPr="00DB68D3">
        <w:rPr>
          <w:b/>
        </w:rPr>
        <w:t>DocID001</w:t>
      </w:r>
    </w:fldSimple>
    <w:r>
      <w:t xml:space="preserve"> v</w:t>
    </w:r>
    <w:fldSimple w:instr=" DOCPROPERTY &quot;RevisionNumber&quot;  \* MERGEFORMAT ">
      <w:r w:rsidR="00DB68D3">
        <w:t>1.0</w:t>
      </w:r>
    </w:fldSimple>
    <w:r>
      <w:t xml:space="preserve"> </w:t>
    </w:r>
    <w:r>
      <w:tab/>
      <w:t>TOC-</w:t>
    </w:r>
    <w:r>
      <w:fldChar w:fldCharType="begin"/>
    </w:r>
    <w:r>
      <w:instrText xml:space="preserve"> PAGE </w:instrText>
    </w:r>
    <w:r>
      <w:fldChar w:fldCharType="separate"/>
    </w:r>
    <w:r w:rsidR="001E015D"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72144" w14:textId="77777777" w:rsidR="00755C90" w:rsidRDefault="00755C90">
    <w:pPr>
      <w:pStyle w:val="Footer"/>
      <w:tabs>
        <w:tab w:val="clear" w:pos="8504"/>
      </w:tabs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  <w:r>
      <w:tab/>
    </w:r>
    <w:r>
      <w:fldChar w:fldCharType="begin"/>
    </w:r>
    <w:r>
      <w:instrText xml:space="preserve">title </w:instrText>
    </w:r>
    <w:r>
      <w:fldChar w:fldCharType="separate"/>
    </w:r>
    <w:r w:rsidR="00DB68D3">
      <w:t>&lt;Enter the title in Properties/Summary/Title&gt;</w:t>
    </w:r>
    <w:r>
      <w:fldChar w:fldCharType="end"/>
    </w:r>
  </w:p>
  <w:p w14:paraId="12C408BE" w14:textId="77777777" w:rsidR="00755C90" w:rsidRDefault="00755C9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B644" w14:textId="77777777" w:rsidR="00755C90" w:rsidRDefault="00755C90">
    <w:pPr>
      <w:pStyle w:val="Footer"/>
    </w:pPr>
    <w:fldSimple w:instr=" SUBJECT  \* MERGEFORMAT ">
      <w:r w:rsidR="00DB68D3">
        <w:t>&lt;Enter doc. type in Properties/Summary/Subject&gt;</w:t>
      </w:r>
    </w:fldSimple>
    <w:r>
      <w:t xml:space="preserve"> </w:t>
    </w:r>
    <w:fldSimple w:instr=" DOCPROPERTY &quot;DocID&quot;  \* MERGEFORMAT ">
      <w:r w:rsidR="00DB68D3" w:rsidRPr="00DB68D3">
        <w:rPr>
          <w:b/>
        </w:rPr>
        <w:t>DocID001</w:t>
      </w:r>
    </w:fldSimple>
    <w:r>
      <w:t xml:space="preserve"> v</w:t>
    </w:r>
    <w:fldSimple w:instr=" DOCPROPERTY &quot;RevisionNumber&quot;  \* MERGEFORMAT ">
      <w:r w:rsidR="00DB68D3">
        <w:t>1.0</w:t>
      </w:r>
    </w:fldSimple>
    <w:r>
      <w:t xml:space="preserve"> </w:t>
    </w:r>
    <w:r>
      <w:fldChar w:fldCharType="begin"/>
    </w:r>
    <w:r>
      <w:instrText xml:space="preserve"> SAVEDATE \@ "yyyy-MM-dd H:mm:ss" \* MERGEFORMAT </w:instrText>
    </w:r>
    <w:r>
      <w:fldChar w:fldCharType="separate"/>
    </w:r>
    <w:r w:rsidR="00DB68D3">
      <w:rPr>
        <w:noProof/>
      </w:rPr>
      <w:t>0000-00-00 0:00:00</w:t>
    </w:r>
    <w:r>
      <w:fldChar w:fldCharType="end"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1E015D">
      <w:rPr>
        <w:noProof/>
      </w:rPr>
      <w:t>2</w:t>
    </w:r>
    <w:r>
      <w:fldChar w:fldCharType="end"/>
    </w:r>
  </w:p>
  <w:p w14:paraId="4A3BFC8F" w14:textId="77777777" w:rsidR="00755C90" w:rsidRDefault="00755C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DC183" w14:textId="77777777" w:rsidR="00031AE2" w:rsidRDefault="00031AE2">
      <w:r>
        <w:separator/>
      </w:r>
    </w:p>
  </w:footnote>
  <w:footnote w:type="continuationSeparator" w:id="0">
    <w:p w14:paraId="60DDDA86" w14:textId="77777777" w:rsidR="00031AE2" w:rsidRDefault="00031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0539F" w14:textId="77777777" w:rsidR="00755C90" w:rsidRDefault="00755C90">
    <w:pPr>
      <w:pStyle w:val="Header"/>
    </w:pPr>
    <w:r>
      <w:tab/>
    </w:r>
    <w:fldSimple w:instr=" TITLE  \* MERGEFORMAT ">
      <w:r w:rsidR="00DB68D3">
        <w:t>&lt;Enter the title in Properties/Summary/Title&gt;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D13E" w14:textId="77777777" w:rsidR="00755C90" w:rsidRDefault="00755C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5338EBF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A6478F"/>
    <w:multiLevelType w:val="multilevel"/>
    <w:tmpl w:val="D866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36F8"/>
    <w:multiLevelType w:val="multilevel"/>
    <w:tmpl w:val="14CA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97221"/>
    <w:multiLevelType w:val="singleLevel"/>
    <w:tmpl w:val="2BE2FAAC"/>
    <w:lvl w:ilvl="0">
      <w:start w:val="1"/>
      <w:numFmt w:val="bullet"/>
      <w:pStyle w:val="ListBullet2"/>
      <w:lvlText w:val="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</w:abstractNum>
  <w:abstractNum w:abstractNumId="5" w15:restartNumberingAfterBreak="0">
    <w:nsid w:val="24307CA7"/>
    <w:multiLevelType w:val="singleLevel"/>
    <w:tmpl w:val="B7F4A9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2B7A215E"/>
    <w:multiLevelType w:val="singleLevel"/>
    <w:tmpl w:val="9368910C"/>
    <w:lvl w:ilvl="0">
      <w:start w:val="1"/>
      <w:numFmt w:val="bullet"/>
      <w:pStyle w:val="TableBullet2"/>
      <w:lvlText w:val="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</w:abstractNum>
  <w:abstractNum w:abstractNumId="7" w15:restartNumberingAfterBreak="0">
    <w:nsid w:val="307F38D4"/>
    <w:multiLevelType w:val="multilevel"/>
    <w:tmpl w:val="9D4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A18F1"/>
    <w:multiLevelType w:val="singleLevel"/>
    <w:tmpl w:val="91BA1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BB11DC"/>
    <w:multiLevelType w:val="singleLevel"/>
    <w:tmpl w:val="6A76D380"/>
    <w:lvl w:ilvl="0">
      <w:start w:val="1"/>
      <w:numFmt w:val="bullet"/>
      <w:pStyle w:val="ListBullet4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7E30CC8"/>
    <w:multiLevelType w:val="multilevel"/>
    <w:tmpl w:val="0976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901F5"/>
    <w:multiLevelType w:val="multilevel"/>
    <w:tmpl w:val="70E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84221"/>
    <w:multiLevelType w:val="multilevel"/>
    <w:tmpl w:val="36F8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81A67"/>
    <w:multiLevelType w:val="multilevel"/>
    <w:tmpl w:val="224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A7B55"/>
    <w:multiLevelType w:val="multilevel"/>
    <w:tmpl w:val="7E5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317DF"/>
    <w:multiLevelType w:val="singleLevel"/>
    <w:tmpl w:val="CE1C89F4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6B0C59"/>
    <w:multiLevelType w:val="singleLevel"/>
    <w:tmpl w:val="D204856A"/>
    <w:lvl w:ilvl="0">
      <w:start w:val="1"/>
      <w:numFmt w:val="bullet"/>
      <w:pStyle w:val="TableBullet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950BB7"/>
    <w:multiLevelType w:val="singleLevel"/>
    <w:tmpl w:val="1E2281F0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42A730A"/>
    <w:multiLevelType w:val="multilevel"/>
    <w:tmpl w:val="44D8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14CCF"/>
    <w:multiLevelType w:val="multilevel"/>
    <w:tmpl w:val="B1B2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65B74"/>
    <w:multiLevelType w:val="singleLevel"/>
    <w:tmpl w:val="3F5E85FE"/>
    <w:lvl w:ilvl="0">
      <w:start w:val="1"/>
      <w:numFmt w:val="bullet"/>
      <w:pStyle w:val="ListBullet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871946">
    <w:abstractNumId w:val="0"/>
  </w:num>
  <w:num w:numId="2" w16cid:durableId="2118941815">
    <w:abstractNumId w:val="1"/>
    <w:lvlOverride w:ilvl="0">
      <w:lvl w:ilvl="0">
        <w:start w:val="1"/>
        <w:numFmt w:val="bullet"/>
        <w:lvlText w:val=""/>
        <w:legacy w:legacy="1" w:legacySpace="0" w:legacyIndent="187"/>
        <w:lvlJc w:val="left"/>
        <w:pPr>
          <w:ind w:left="187" w:hanging="187"/>
        </w:pPr>
        <w:rPr>
          <w:rFonts w:ascii="Symbol" w:hAnsi="Symbol" w:hint="default"/>
        </w:rPr>
      </w:lvl>
    </w:lvlOverride>
  </w:num>
  <w:num w:numId="3" w16cid:durableId="603344006">
    <w:abstractNumId w:val="5"/>
  </w:num>
  <w:num w:numId="4" w16cid:durableId="168443646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2016879321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33634989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32149847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2243419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094669200">
    <w:abstractNumId w:val="1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 w16cid:durableId="207160878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</w:rPr>
      </w:lvl>
    </w:lvlOverride>
  </w:num>
  <w:num w:numId="11" w16cid:durableId="1994137855">
    <w:abstractNumId w:val="1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720" w:hanging="360"/>
        </w:pPr>
        <w:rPr>
          <w:rFonts w:ascii="Arial" w:hAnsi="Arial" w:hint="default"/>
        </w:rPr>
      </w:lvl>
    </w:lvlOverride>
  </w:num>
  <w:num w:numId="12" w16cid:durableId="17526671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080" w:hanging="360"/>
        </w:pPr>
        <w:rPr>
          <w:rFonts w:ascii="Arial" w:hAnsi="Arial" w:hint="default"/>
        </w:rPr>
      </w:lvl>
    </w:lvlOverride>
  </w:num>
  <w:num w:numId="13" w16cid:durableId="939341275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Arial" w:hAnsi="Arial" w:hint="default"/>
        </w:rPr>
      </w:lvl>
    </w:lvlOverride>
  </w:num>
  <w:num w:numId="14" w16cid:durableId="109913245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</w:rPr>
      </w:lvl>
    </w:lvlOverride>
  </w:num>
  <w:num w:numId="15" w16cid:durableId="1705247649">
    <w:abstractNumId w:val="8"/>
  </w:num>
  <w:num w:numId="16" w16cid:durableId="1925720425">
    <w:abstractNumId w:val="4"/>
  </w:num>
  <w:num w:numId="17" w16cid:durableId="1432168219">
    <w:abstractNumId w:val="20"/>
  </w:num>
  <w:num w:numId="18" w16cid:durableId="1603994179">
    <w:abstractNumId w:val="9"/>
  </w:num>
  <w:num w:numId="19" w16cid:durableId="2050907905">
    <w:abstractNumId w:val="15"/>
  </w:num>
  <w:num w:numId="20" w16cid:durableId="1692875220">
    <w:abstractNumId w:val="17"/>
  </w:num>
  <w:num w:numId="21" w16cid:durableId="1152336575">
    <w:abstractNumId w:val="17"/>
  </w:num>
  <w:num w:numId="22" w16cid:durableId="1275484750">
    <w:abstractNumId w:val="17"/>
  </w:num>
  <w:num w:numId="23" w16cid:durableId="957028174">
    <w:abstractNumId w:val="17"/>
  </w:num>
  <w:num w:numId="24" w16cid:durableId="1104807149">
    <w:abstractNumId w:val="17"/>
  </w:num>
  <w:num w:numId="25" w16cid:durableId="562256053">
    <w:abstractNumId w:val="17"/>
  </w:num>
  <w:num w:numId="26" w16cid:durableId="1644112991">
    <w:abstractNumId w:val="17"/>
  </w:num>
  <w:num w:numId="27" w16cid:durableId="1902519101">
    <w:abstractNumId w:val="17"/>
  </w:num>
  <w:num w:numId="28" w16cid:durableId="611282320">
    <w:abstractNumId w:val="0"/>
  </w:num>
  <w:num w:numId="29" w16cid:durableId="1948997234">
    <w:abstractNumId w:val="0"/>
  </w:num>
  <w:num w:numId="30" w16cid:durableId="254245395">
    <w:abstractNumId w:val="6"/>
  </w:num>
  <w:num w:numId="31" w16cid:durableId="210659316">
    <w:abstractNumId w:val="6"/>
  </w:num>
  <w:num w:numId="32" w16cid:durableId="1098141044">
    <w:abstractNumId w:val="6"/>
  </w:num>
  <w:num w:numId="33" w16cid:durableId="453719344">
    <w:abstractNumId w:val="17"/>
  </w:num>
  <w:num w:numId="34" w16cid:durableId="726338252">
    <w:abstractNumId w:val="17"/>
  </w:num>
  <w:num w:numId="35" w16cid:durableId="1982033669">
    <w:abstractNumId w:val="6"/>
  </w:num>
  <w:num w:numId="36" w16cid:durableId="1748069414">
    <w:abstractNumId w:val="17"/>
  </w:num>
  <w:num w:numId="37" w16cid:durableId="1151873101">
    <w:abstractNumId w:val="17"/>
  </w:num>
  <w:num w:numId="38" w16cid:durableId="1077820203">
    <w:abstractNumId w:val="16"/>
  </w:num>
  <w:num w:numId="39" w16cid:durableId="477069281">
    <w:abstractNumId w:val="16"/>
  </w:num>
  <w:num w:numId="40" w16cid:durableId="506096748">
    <w:abstractNumId w:val="8"/>
  </w:num>
  <w:num w:numId="41" w16cid:durableId="1996687907">
    <w:abstractNumId w:val="13"/>
  </w:num>
  <w:num w:numId="42" w16cid:durableId="77294349">
    <w:abstractNumId w:val="2"/>
  </w:num>
  <w:num w:numId="43" w16cid:durableId="37318839">
    <w:abstractNumId w:val="7"/>
  </w:num>
  <w:num w:numId="44" w16cid:durableId="893152378">
    <w:abstractNumId w:val="19"/>
  </w:num>
  <w:num w:numId="45" w16cid:durableId="348486580">
    <w:abstractNumId w:val="10"/>
  </w:num>
  <w:num w:numId="46" w16cid:durableId="54088958">
    <w:abstractNumId w:val="3"/>
  </w:num>
  <w:num w:numId="47" w16cid:durableId="909116230">
    <w:abstractNumId w:val="12"/>
  </w:num>
  <w:num w:numId="48" w16cid:durableId="329406955">
    <w:abstractNumId w:val="14"/>
  </w:num>
  <w:num w:numId="49" w16cid:durableId="82546">
    <w:abstractNumId w:val="11"/>
  </w:num>
  <w:num w:numId="50" w16cid:durableId="7121187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intFractionalCharacterWidth/>
  <w:embedSystemFont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D3"/>
    <w:rsid w:val="00031AE2"/>
    <w:rsid w:val="000E676F"/>
    <w:rsid w:val="001363CA"/>
    <w:rsid w:val="001E015D"/>
    <w:rsid w:val="00251C83"/>
    <w:rsid w:val="00253885"/>
    <w:rsid w:val="002F28E4"/>
    <w:rsid w:val="004F0C0D"/>
    <w:rsid w:val="005043E0"/>
    <w:rsid w:val="00523F88"/>
    <w:rsid w:val="005B018C"/>
    <w:rsid w:val="006719B3"/>
    <w:rsid w:val="00733164"/>
    <w:rsid w:val="00755C90"/>
    <w:rsid w:val="0076459F"/>
    <w:rsid w:val="00844732"/>
    <w:rsid w:val="00847742"/>
    <w:rsid w:val="008B3CC6"/>
    <w:rsid w:val="00962AAE"/>
    <w:rsid w:val="009E30A8"/>
    <w:rsid w:val="00A4759E"/>
    <w:rsid w:val="00AF377E"/>
    <w:rsid w:val="00B94420"/>
    <w:rsid w:val="00BA12D3"/>
    <w:rsid w:val="00C4052F"/>
    <w:rsid w:val="00C6129E"/>
    <w:rsid w:val="00DB68D3"/>
    <w:rsid w:val="00DC7280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EDEF38E"/>
  <w15:chartTrackingRefBased/>
  <w15:docId w15:val="{1FFBA3F0-3C52-4E11-B81F-1D556057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29"/>
      </w:numPr>
      <w:spacing w:before="240"/>
      <w:outlineLvl w:val="0"/>
    </w:pPr>
    <w:rPr>
      <w:b/>
      <w:smallCaps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mallCaps w:val="0"/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after="60"/>
      <w:outlineLvl w:val="3"/>
    </w:pPr>
    <w:rPr>
      <w:smallCaps/>
      <w:sz w:val="20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  <w:smallCaps w:val="0"/>
      <w:u w:val="double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</w:pPr>
  </w:style>
  <w:style w:type="paragraph" w:styleId="TOC2">
    <w:name w:val="toc 2"/>
    <w:basedOn w:val="TOC1"/>
    <w:next w:val="Normal"/>
    <w:uiPriority w:val="39"/>
    <w:pPr>
      <w:spacing w:before="0"/>
    </w:pPr>
    <w:rPr>
      <w:smallCaps w:val="0"/>
      <w:sz w:val="20"/>
    </w:rPr>
  </w:style>
  <w:style w:type="paragraph" w:styleId="TOC1">
    <w:name w:val="toc 1"/>
    <w:basedOn w:val="Heading1"/>
    <w:next w:val="Normal"/>
    <w:uiPriority w:val="39"/>
    <w:pPr>
      <w:tabs>
        <w:tab w:val="right" w:leader="dot" w:pos="8640"/>
      </w:tabs>
      <w:outlineLvl w:val="9"/>
    </w:pPr>
    <w:rPr>
      <w:b w:val="0"/>
      <w:sz w:val="24"/>
    </w:rPr>
  </w:style>
  <w:style w:type="paragraph" w:styleId="Footer">
    <w:name w:val="footer"/>
    <w:basedOn w:val="Normal"/>
    <w:pPr>
      <w:tabs>
        <w:tab w:val="right" w:pos="8504"/>
        <w:tab w:val="right" w:pos="8600"/>
      </w:tabs>
      <w:spacing w:before="0"/>
    </w:pPr>
  </w:style>
  <w:style w:type="paragraph" w:styleId="Header">
    <w:name w:val="header"/>
    <w:basedOn w:val="Normal"/>
    <w:pPr>
      <w:tabs>
        <w:tab w:val="right" w:pos="8504"/>
      </w:tabs>
      <w:spacing w:before="0" w:after="240"/>
    </w:pPr>
    <w:rPr>
      <w:sz w:val="24"/>
    </w:rPr>
  </w:style>
  <w:style w:type="paragraph" w:customStyle="1" w:styleId="Computer">
    <w:name w:val="Computer"/>
    <w:basedOn w:val="Normal"/>
    <w:pPr>
      <w:spacing w:before="0"/>
    </w:pPr>
    <w:rPr>
      <w:rFonts w:ascii="Courier" w:hAnsi="Courier"/>
      <w:sz w:val="18"/>
    </w:rPr>
  </w:style>
  <w:style w:type="paragraph" w:customStyle="1" w:styleId="AbstractTitle">
    <w:name w:val="Abstract Title"/>
    <w:basedOn w:val="Normal"/>
    <w:pPr>
      <w:spacing w:before="1200" w:after="240"/>
      <w:ind w:right="-274"/>
      <w:jc w:val="center"/>
    </w:pPr>
    <w:rPr>
      <w:b/>
    </w:rPr>
  </w:style>
  <w:style w:type="paragraph" w:customStyle="1" w:styleId="Abstract">
    <w:name w:val="Abstract"/>
    <w:basedOn w:val="Normal"/>
    <w:pPr>
      <w:tabs>
        <w:tab w:val="right" w:pos="7560"/>
      </w:tabs>
      <w:spacing w:after="960"/>
      <w:ind w:left="1440" w:right="1080"/>
    </w:pPr>
  </w:style>
  <w:style w:type="character" w:styleId="PageNumber">
    <w:name w:val="page number"/>
    <w:basedOn w:val="DefaultParagraphFont"/>
  </w:style>
  <w:style w:type="paragraph" w:customStyle="1" w:styleId="TableHeader">
    <w:name w:val="TableHeader"/>
    <w:basedOn w:val="Normal"/>
    <w:pPr>
      <w:keepNext/>
      <w:keepLines/>
      <w:tabs>
        <w:tab w:val="center" w:pos="180"/>
        <w:tab w:val="right" w:pos="9000"/>
      </w:tabs>
      <w:spacing w:before="60" w:line="240" w:lineRule="atLeast"/>
      <w:ind w:right="-43"/>
    </w:pPr>
    <w:rPr>
      <w:b/>
      <w:sz w:val="18"/>
    </w:rPr>
  </w:style>
  <w:style w:type="paragraph" w:styleId="TOC3">
    <w:name w:val="toc 3"/>
    <w:basedOn w:val="TOC2"/>
    <w:next w:val="Normal"/>
    <w:semiHidden/>
    <w:pPr>
      <w:ind w:left="200"/>
    </w:pPr>
  </w:style>
  <w:style w:type="paragraph" w:styleId="TOC4">
    <w:name w:val="toc 4"/>
    <w:basedOn w:val="TOC3"/>
    <w:next w:val="Normal"/>
    <w:semiHidden/>
    <w:pPr>
      <w:ind w:left="400"/>
    </w:pPr>
  </w:style>
  <w:style w:type="paragraph" w:styleId="TOC5">
    <w:name w:val="toc 5"/>
    <w:basedOn w:val="TOC4"/>
    <w:next w:val="Normal"/>
    <w:semiHidden/>
    <w:pPr>
      <w:ind w:left="600"/>
    </w:pPr>
  </w:style>
  <w:style w:type="paragraph" w:customStyle="1" w:styleId="TableItem">
    <w:name w:val="Table Item"/>
    <w:basedOn w:val="Normal"/>
    <w:pPr>
      <w:keepLines/>
    </w:pPr>
  </w:style>
  <w:style w:type="paragraph" w:styleId="Bibliography">
    <w:name w:val="Bibliography"/>
    <w:basedOn w:val="Normal"/>
    <w:pPr>
      <w:tabs>
        <w:tab w:val="left" w:pos="1800"/>
      </w:tabs>
      <w:ind w:left="2434" w:hanging="2434"/>
    </w:pPr>
    <w:rPr>
      <w:lang w:val="en-GB"/>
    </w:rPr>
  </w:style>
  <w:style w:type="paragraph" w:customStyle="1" w:styleId="editorcomment">
    <w:name w:val="editor comment"/>
    <w:basedOn w:val="Normal"/>
    <w:rPr>
      <w:rFonts w:ascii="Courier New" w:hAnsi="Courier New"/>
      <w:color w:val="0000FF"/>
    </w:rPr>
  </w:style>
  <w:style w:type="paragraph" w:customStyle="1" w:styleId="CompanyName">
    <w:name w:val="Company Name"/>
    <w:basedOn w:val="Normal"/>
    <w:pPr>
      <w:keepNext/>
      <w:keepLines/>
      <w:spacing w:before="0" w:line="220" w:lineRule="atLeast"/>
    </w:pPr>
    <w:rPr>
      <w:spacing w:val="-30"/>
      <w:kern w:val="28"/>
      <w:sz w:val="60"/>
    </w:rPr>
  </w:style>
  <w:style w:type="paragraph" w:customStyle="1" w:styleId="Appendix">
    <w:name w:val="Appendix"/>
    <w:basedOn w:val="Heading1"/>
    <w:next w:val="Normal"/>
    <w:pPr>
      <w:outlineLvl w:val="9"/>
    </w:pPr>
  </w:style>
  <w:style w:type="paragraph" w:customStyle="1" w:styleId="Hidden">
    <w:name w:val="Hidden"/>
    <w:basedOn w:val="Normal"/>
    <w:rPr>
      <w:color w:val="0000FF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re-heading">
    <w:name w:val="Pre-heading"/>
    <w:basedOn w:val="Heading2"/>
    <w:next w:val="Normal"/>
    <w:pPr>
      <w:outlineLvl w:val="9"/>
    </w:pPr>
  </w:style>
  <w:style w:type="paragraph" w:styleId="ListNumber2">
    <w:name w:val="List Number 2"/>
    <w:basedOn w:val="Normal"/>
    <w:pPr>
      <w:ind w:left="566" w:hanging="283"/>
    </w:pPr>
  </w:style>
  <w:style w:type="paragraph" w:styleId="ListNumber3">
    <w:name w:val="List Number 3"/>
    <w:basedOn w:val="Normal"/>
    <w:pPr>
      <w:ind w:left="849" w:hanging="283"/>
    </w:pPr>
  </w:style>
  <w:style w:type="paragraph" w:styleId="ListNumber4">
    <w:name w:val="List Number 4"/>
    <w:basedOn w:val="Normal"/>
    <w:pPr>
      <w:ind w:left="1132" w:hanging="283"/>
    </w:pPr>
  </w:style>
  <w:style w:type="paragraph" w:styleId="ListContinue">
    <w:name w:val="List Continue"/>
    <w:basedOn w:val="Normal"/>
    <w:pPr>
      <w:ind w:left="360"/>
    </w:pPr>
  </w:style>
  <w:style w:type="paragraph" w:styleId="ListBullet">
    <w:name w:val="List Bullet"/>
    <w:basedOn w:val="Normal"/>
    <w:autoRedefine/>
    <w:rsid w:val="008B3CC6"/>
    <w:pPr>
      <w:numPr>
        <w:numId w:val="40"/>
      </w:numPr>
      <w:spacing w:after="40"/>
    </w:pPr>
  </w:style>
  <w:style w:type="paragraph" w:styleId="ListNumber">
    <w:name w:val="List Number"/>
    <w:basedOn w:val="Normal"/>
    <w:pPr>
      <w:ind w:left="283" w:hanging="283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Issue">
    <w:name w:val="Issue"/>
    <w:basedOn w:val="editorcomment"/>
    <w:next w:val="Normal"/>
    <w:rPr>
      <w:b/>
      <w:color w:val="FF0000"/>
    </w:rPr>
  </w:style>
  <w:style w:type="paragraph" w:customStyle="1" w:styleId="AttributeDocumentation">
    <w:name w:val="Attribute Documentation"/>
    <w:basedOn w:val="ListContinue3"/>
    <w:rPr>
      <w:kern w:val="28"/>
    </w:rPr>
  </w:style>
  <w:style w:type="paragraph" w:customStyle="1" w:styleId="HeadingEmphasis">
    <w:name w:val="Heading Emphasis"/>
    <w:basedOn w:val="Normal"/>
    <w:next w:val="Normal"/>
    <w:rsid w:val="00AF377E"/>
    <w:rPr>
      <w:b/>
      <w:i/>
    </w:rPr>
  </w:style>
  <w:style w:type="paragraph" w:styleId="ListBullet2">
    <w:name w:val="List Bullet 2"/>
    <w:basedOn w:val="Normal"/>
    <w:pPr>
      <w:numPr>
        <w:numId w:val="16"/>
      </w:numPr>
      <w:ind w:left="720" w:hanging="360"/>
    </w:pPr>
  </w:style>
  <w:style w:type="paragraph" w:styleId="ListBullet3">
    <w:name w:val="List Bullet 3"/>
    <w:basedOn w:val="Normal"/>
    <w:pPr>
      <w:numPr>
        <w:numId w:val="17"/>
      </w:numPr>
      <w:ind w:left="1080"/>
    </w:pPr>
  </w:style>
  <w:style w:type="paragraph" w:styleId="ListBullet4">
    <w:name w:val="List Bullet 4"/>
    <w:basedOn w:val="Normal"/>
    <w:pPr>
      <w:numPr>
        <w:numId w:val="18"/>
      </w:numPr>
      <w:ind w:left="1440"/>
    </w:pPr>
  </w:style>
  <w:style w:type="paragraph" w:styleId="ListBullet5">
    <w:name w:val="List Bullet 5"/>
    <w:basedOn w:val="Normal"/>
    <w:pPr>
      <w:numPr>
        <w:numId w:val="19"/>
      </w:numPr>
      <w:ind w:left="1800"/>
    </w:pPr>
  </w:style>
  <w:style w:type="paragraph" w:customStyle="1" w:styleId="TableNormal1">
    <w:name w:val="Table Normal1"/>
    <w:basedOn w:val="TableItem"/>
    <w:rPr>
      <w:sz w:val="18"/>
    </w:rPr>
  </w:style>
  <w:style w:type="paragraph" w:customStyle="1" w:styleId="TableBullet1">
    <w:name w:val="Table Bullet 1"/>
    <w:basedOn w:val="TableNormal1"/>
    <w:autoRedefine/>
    <w:pPr>
      <w:numPr>
        <w:numId w:val="37"/>
      </w:numPr>
      <w:tabs>
        <w:tab w:val="left" w:pos="180"/>
      </w:tabs>
      <w:ind w:left="180" w:hanging="180"/>
    </w:pPr>
  </w:style>
  <w:style w:type="paragraph" w:customStyle="1" w:styleId="TableBullet2">
    <w:name w:val="Table Bullet 2"/>
    <w:basedOn w:val="TableBullet1"/>
    <w:pPr>
      <w:numPr>
        <w:numId w:val="35"/>
      </w:numPr>
      <w:ind w:left="367" w:hanging="180"/>
    </w:pPr>
  </w:style>
  <w:style w:type="character" w:customStyle="1" w:styleId="editorcommentcharacter">
    <w:name w:val="editor comment character"/>
    <w:rPr>
      <w:rFonts w:ascii="Courier New" w:hAnsi="Courier New"/>
      <w:color w:val="0000FF"/>
      <w:sz w:val="20"/>
    </w:rPr>
  </w:style>
  <w:style w:type="character" w:customStyle="1" w:styleId="BulletEmphasis">
    <w:name w:val="Bullet Emphasis"/>
    <w:rPr>
      <w:rFonts w:ascii="Arial" w:hAnsi="Arial"/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customStyle="1" w:styleId="SQL5">
    <w:name w:val="SQL 5"/>
    <w:basedOn w:val="Normal"/>
    <w:autoRedefine/>
    <w:pPr>
      <w:keepLines/>
      <w:tabs>
        <w:tab w:val="left" w:pos="72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5400"/>
        <w:tab w:val="left" w:pos="9360"/>
        <w:tab w:val="left" w:pos="9720"/>
      </w:tabs>
      <w:spacing w:before="0"/>
      <w:ind w:left="4320" w:hanging="1080"/>
    </w:pPr>
    <w:rPr>
      <w:rFonts w:ascii="Courier" w:hAnsi="Courier"/>
    </w:rPr>
  </w:style>
  <w:style w:type="paragraph" w:customStyle="1" w:styleId="TableBullet3">
    <w:name w:val="Table Bullet 3"/>
    <w:basedOn w:val="TableBullet2"/>
    <w:pPr>
      <w:numPr>
        <w:numId w:val="39"/>
      </w:numPr>
      <w:ind w:left="540" w:hanging="180"/>
    </w:pPr>
  </w:style>
  <w:style w:type="paragraph" w:styleId="BlockText">
    <w:name w:val="Block Text"/>
    <w:basedOn w:val="Normal"/>
    <w:pPr>
      <w:spacing w:before="480"/>
      <w:ind w:left="1440" w:right="907"/>
    </w:pPr>
    <w:rPr>
      <w:i/>
      <w:iCs/>
    </w:rPr>
  </w:style>
  <w:style w:type="paragraph" w:styleId="NormalWeb">
    <w:name w:val="Normal (Web)"/>
    <w:basedOn w:val="Normal"/>
    <w:uiPriority w:val="99"/>
    <w:unhideWhenUsed/>
    <w:rsid w:val="00DB68D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CA"/>
    </w:rPr>
  </w:style>
  <w:style w:type="character" w:styleId="Strong">
    <w:name w:val="Strong"/>
    <w:uiPriority w:val="22"/>
    <w:qFormat/>
    <w:rsid w:val="00DB68D3"/>
    <w:rPr>
      <w:b/>
      <w:bCs/>
    </w:rPr>
  </w:style>
  <w:style w:type="character" w:styleId="HTMLCode">
    <w:name w:val="HTML Code"/>
    <w:uiPriority w:val="99"/>
    <w:unhideWhenUsed/>
    <w:rsid w:val="00DB68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8D3"/>
    <w:rPr>
      <w:rFonts w:ascii="Courier New" w:hAnsi="Courier New" w:cs="Courier New"/>
    </w:rPr>
  </w:style>
  <w:style w:type="character" w:customStyle="1" w:styleId="hljs-selector-tag">
    <w:name w:val="hljs-selector-tag"/>
    <w:basedOn w:val="DefaultParagraphFont"/>
    <w:rsid w:val="00DB68D3"/>
  </w:style>
  <w:style w:type="character" w:customStyle="1" w:styleId="hljs-attribute">
    <w:name w:val="hljs-attribute"/>
    <w:basedOn w:val="DefaultParagraphFont"/>
    <w:rsid w:val="00DB68D3"/>
  </w:style>
  <w:style w:type="character" w:customStyle="1" w:styleId="hljs-punctuation">
    <w:name w:val="hljs-punctuation"/>
    <w:basedOn w:val="DefaultParagraphFont"/>
    <w:rsid w:val="00DB68D3"/>
  </w:style>
  <w:style w:type="character" w:customStyle="1" w:styleId="hljs-attr">
    <w:name w:val="hljs-attr"/>
    <w:basedOn w:val="DefaultParagraphFont"/>
    <w:rsid w:val="00DB68D3"/>
  </w:style>
  <w:style w:type="character" w:customStyle="1" w:styleId="hljs-string">
    <w:name w:val="hljs-string"/>
    <w:basedOn w:val="DefaultParagraphFont"/>
    <w:rsid w:val="00DB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MSOffice\Templates\GeneralSpecificationTypeDoc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GeneralSpecificationTypeDocTemplate.dot</Template>
  <TotalTime>4</TotalTime>
  <Pages>8</Pages>
  <Words>951</Words>
  <Characters>5404</Characters>
  <Application>Microsoft Office Word</Application>
  <DocSecurity>0</DocSecurity>
  <Lines>317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&lt;Enter the title in Properties/Summary/Title&gt;</vt:lpstr>
    </vt:vector>
  </TitlesOfParts>
  <Company>QueryVision Technology Inc.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NPM for HATPro Development</dc:title>
  <dc:subject>&lt;Enter doc. type in Properties/Summary/Subject&gt;</dc:subject>
  <dc:creator>Neil J. Thomson</dc:creator>
  <cp:keywords/>
  <dc:description>&lt;Enter the abstract in Properties/Summary/Comments&gt;</dc:description>
  <cp:lastModifiedBy>Neil Thomson</cp:lastModifiedBy>
  <cp:revision>1</cp:revision>
  <cp:lastPrinted>1997-03-14T23:27:00Z</cp:lastPrinted>
  <dcterms:created xsi:type="dcterms:W3CDTF">2025-10-29T20:23:00Z</dcterms:created>
  <dcterms:modified xsi:type="dcterms:W3CDTF">2025-10-29T20:27:00Z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DocID001</vt:lpwstr>
  </property>
  <property fmtid="{D5CDD505-2E9C-101B-9397-08002B2CF9AE}" pid="3" name="Status">
    <vt:lpwstr>Draft</vt:lpwstr>
  </property>
  <property fmtid="{D5CDD505-2E9C-101B-9397-08002B2CF9AE}" pid="4" name="RevisionNumber">
    <vt:lpwstr>1.0</vt:lpwstr>
  </property>
  <property fmtid="{D5CDD505-2E9C-101B-9397-08002B2CF9AE}" pid="5" name="GrammarlyDocumentId">
    <vt:lpwstr>e494954f-4bcd-4eea-9114-ce3552666888</vt:lpwstr>
  </property>
</Properties>
</file>